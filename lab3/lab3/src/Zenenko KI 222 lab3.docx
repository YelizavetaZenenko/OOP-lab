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39B" w14:textId="5B652938" w:rsidR="0069082E" w:rsidRDefault="00D52353" w:rsidP="00B76913">
      <w:pPr>
        <w:pStyle w:val="1"/>
        <w:numPr>
          <w:ilvl w:val="0"/>
          <w:numId w:val="25"/>
        </w:numPr>
        <w:jc w:val="both"/>
      </w:pPr>
      <w:r>
        <w:t xml:space="preserve">Лабораторна робота </w:t>
      </w:r>
      <w:r w:rsidR="00B76913">
        <w:t>3</w:t>
      </w:r>
      <w:r>
        <w:t>.</w:t>
      </w:r>
      <w:r w:rsidR="00B76913">
        <w:t xml:space="preserve"> створення класів</w:t>
      </w:r>
      <w:r w:rsidR="00E348B5">
        <w:t xml:space="preserve"> </w:t>
      </w:r>
      <w:r w:rsidR="00724737">
        <w:rPr>
          <w:lang w:val="en-GB"/>
        </w:rPr>
        <w:t>SWing</w:t>
      </w:r>
    </w:p>
    <w:p w14:paraId="09B26720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3677ACB4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51F43193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3E94811A" w14:textId="282942CB" w:rsidR="00675A4A" w:rsidRPr="00CA4A38" w:rsidRDefault="00D52353" w:rsidP="00B76913">
      <w:pPr>
        <w:pStyle w:val="2"/>
      </w:pPr>
      <w:r>
        <w:t>Мета роботи</w:t>
      </w:r>
    </w:p>
    <w:p w14:paraId="6229A80C" w14:textId="77777777" w:rsidR="00E348B5" w:rsidRPr="002C319E" w:rsidRDefault="00E348B5" w:rsidP="00E348B5">
      <w:r>
        <w:t xml:space="preserve">В процесі виконання лабораторної роботи студенти мають отримати такі знання та навички: </w:t>
      </w:r>
    </w:p>
    <w:p w14:paraId="050E8104" w14:textId="7B70831F" w:rsidR="00E348B5" w:rsidRPr="00B76913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>Створити програму з графічним інтерфейсом користувача</w:t>
      </w:r>
      <w:r w:rsidRPr="004B227F">
        <w:t>.</w:t>
      </w:r>
    </w:p>
    <w:p w14:paraId="45059627" w14:textId="77777777" w:rsidR="00B76913" w:rsidRPr="00935855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>Докладно п</w:t>
      </w:r>
      <w:r w:rsidRPr="00935855">
        <w:rPr>
          <w:lang w:val="uk-UA"/>
        </w:rPr>
        <w:t>ознайомитися із структурою класу</w:t>
      </w:r>
      <w:r>
        <w:rPr>
          <w:lang w:val="uk-UA"/>
        </w:rPr>
        <w:t xml:space="preserve"> </w:t>
      </w:r>
      <w:r w:rsidRPr="00935855">
        <w:rPr>
          <w:rStyle w:val="hps"/>
          <w:lang w:val="en-US"/>
        </w:rPr>
        <w:t>Java</w:t>
      </w:r>
      <w:r w:rsidRPr="00935855">
        <w:rPr>
          <w:lang w:val="uk-UA"/>
        </w:rPr>
        <w:t>.</w:t>
      </w:r>
    </w:p>
    <w:p w14:paraId="025E3EEC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Продовжити </w:t>
      </w:r>
      <w:r w:rsidRPr="00042E80">
        <w:rPr>
          <w:lang w:val="uk-UA"/>
        </w:rPr>
        <w:t>знайом</w:t>
      </w:r>
      <w:r>
        <w:rPr>
          <w:lang w:val="uk-UA"/>
        </w:rPr>
        <w:t>ство</w:t>
      </w:r>
      <w:r w:rsidRPr="00042E80">
        <w:rPr>
          <w:lang w:val="uk-UA"/>
        </w:rPr>
        <w:t xml:space="preserve"> </w:t>
      </w:r>
      <w:r>
        <w:rPr>
          <w:lang w:val="uk-UA"/>
        </w:rPr>
        <w:t>і</w:t>
      </w:r>
      <w:r w:rsidRPr="00042E80">
        <w:rPr>
          <w:lang w:val="uk-UA"/>
        </w:rPr>
        <w:t xml:space="preserve">з </w:t>
      </w:r>
      <w:r>
        <w:rPr>
          <w:lang w:val="uk-UA"/>
        </w:rPr>
        <w:t xml:space="preserve">засобами </w:t>
      </w:r>
      <w:proofErr w:type="spellStart"/>
      <w:r>
        <w:rPr>
          <w:lang w:val="uk-UA"/>
        </w:rPr>
        <w:t>автогенерації</w:t>
      </w:r>
      <w:proofErr w:type="spellEnd"/>
      <w:r>
        <w:rPr>
          <w:lang w:val="uk-UA"/>
        </w:rPr>
        <w:t xml:space="preserve"> коду класу</w:t>
      </w:r>
      <w:r w:rsidRPr="00042E80">
        <w:rPr>
          <w:lang w:val="uk-UA"/>
        </w:rPr>
        <w:t>.</w:t>
      </w:r>
    </w:p>
    <w:p w14:paraId="74A094A9" w14:textId="77777777" w:rsidR="00B76913" w:rsidRPr="00935855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Продовжити </w:t>
      </w:r>
      <w:r w:rsidRPr="00042E80">
        <w:rPr>
          <w:lang w:val="uk-UA"/>
        </w:rPr>
        <w:t>знайом</w:t>
      </w:r>
      <w:r>
        <w:rPr>
          <w:lang w:val="uk-UA"/>
        </w:rPr>
        <w:t>ство</w:t>
      </w:r>
      <w:r w:rsidRPr="00042E80">
        <w:rPr>
          <w:lang w:val="uk-UA"/>
        </w:rPr>
        <w:t xml:space="preserve"> </w:t>
      </w:r>
      <w:r>
        <w:rPr>
          <w:lang w:val="uk-UA"/>
        </w:rPr>
        <w:t>і</w:t>
      </w:r>
      <w:r w:rsidRPr="00042E80">
        <w:rPr>
          <w:lang w:val="uk-UA"/>
        </w:rPr>
        <w:t xml:space="preserve">з </w:t>
      </w:r>
      <w:r>
        <w:rPr>
          <w:lang w:val="uk-UA"/>
        </w:rPr>
        <w:t>засобами створення графічного інтерфейсу.</w:t>
      </w:r>
    </w:p>
    <w:p w14:paraId="26632816" w14:textId="6546BCBB" w:rsidR="00B76913" w:rsidRP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Створити проект з використанням класів </w:t>
      </w:r>
      <w:r>
        <w:rPr>
          <w:lang w:val="en-US"/>
        </w:rPr>
        <w:t>Java</w:t>
      </w:r>
      <w:r w:rsidRPr="004B227F">
        <w:t>.</w:t>
      </w:r>
    </w:p>
    <w:p w14:paraId="187819F9" w14:textId="77777777" w:rsidR="000E77B3" w:rsidRPr="00D23B43" w:rsidRDefault="000E77B3" w:rsidP="008D59C5">
      <w:pPr>
        <w:pStyle w:val="2"/>
      </w:pPr>
      <w:r>
        <w:t>Завдання на лабораторну роботу</w:t>
      </w:r>
    </w:p>
    <w:p w14:paraId="0FD26014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Китайське деревообробне підприємство виготовляє брус з різних сортів</w:t>
      </w:r>
      <w:r w:rsidRPr="00F3138B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деревини і відправляє цю продукцію по річці Амур баржами з Сибіру до Китаю.</w:t>
      </w:r>
    </w:p>
    <w:p w14:paraId="14BC9751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 xml:space="preserve"> Власники підприємства пропонують нам налагодити облік продукції, а також контроль завантаження барж за вагою, щоб уникнути перевантаження барж</w:t>
      </w:r>
      <w:r w:rsidRPr="006B01C7">
        <w:rPr>
          <w:color w:val="000000"/>
          <w:szCs w:val="19"/>
        </w:rPr>
        <w:t>, враховуючи, що різні</w:t>
      </w:r>
      <w:r>
        <w:rPr>
          <w:color w:val="000000"/>
          <w:szCs w:val="19"/>
        </w:rPr>
        <w:t xml:space="preserve"> види деревини мають суттєво різну питому вагу.</w:t>
      </w:r>
    </w:p>
    <w:p w14:paraId="2205ACCF" w14:textId="77777777" w:rsidR="00B76913" w:rsidRPr="003509F4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Мова проекту – англійська.</w:t>
      </w:r>
    </w:p>
    <w:p w14:paraId="4EC34562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Після аналізу завдання було виділено такі сутності:</w:t>
      </w:r>
    </w:p>
    <w:p w14:paraId="3449A5AE" w14:textId="77777777" w:rsidR="00B76913" w:rsidRPr="005059C7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д</w:t>
      </w:r>
      <w:r w:rsidRPr="005059C7">
        <w:rPr>
          <w:lang w:val="uk-UA"/>
        </w:rPr>
        <w:t>еревина, що характеризується назвою</w:t>
      </w:r>
      <w:r>
        <w:rPr>
          <w:lang w:val="uk-UA"/>
        </w:rPr>
        <w:t>,</w:t>
      </w:r>
      <w:r w:rsidRPr="005059C7">
        <w:rPr>
          <w:lang w:val="uk-UA"/>
        </w:rPr>
        <w:t xml:space="preserve">  питомою вагу</w:t>
      </w:r>
      <w:r>
        <w:rPr>
          <w:lang w:val="uk-UA"/>
        </w:rPr>
        <w:t xml:space="preserve"> та </w:t>
      </w:r>
      <w:r w:rsidRPr="00EE0F6E">
        <w:rPr>
          <w:color w:val="000000"/>
          <w:szCs w:val="19"/>
          <w:lang w:val="uk-UA"/>
        </w:rPr>
        <w:t>унікальни</w:t>
      </w:r>
      <w:r>
        <w:rPr>
          <w:color w:val="000000"/>
          <w:szCs w:val="19"/>
          <w:lang w:val="uk-UA"/>
        </w:rPr>
        <w:t>м</w:t>
      </w:r>
      <w:r w:rsidRPr="00EE0F6E">
        <w:rPr>
          <w:color w:val="000000"/>
          <w:szCs w:val="19"/>
          <w:lang w:val="uk-UA"/>
        </w:rPr>
        <w:t xml:space="preserve"> числови</w:t>
      </w:r>
      <w:r>
        <w:rPr>
          <w:color w:val="000000"/>
          <w:szCs w:val="19"/>
          <w:lang w:val="uk-UA"/>
        </w:rPr>
        <w:t>м</w:t>
      </w:r>
      <w:r w:rsidRPr="00EE0F6E">
        <w:rPr>
          <w:color w:val="000000"/>
          <w:szCs w:val="19"/>
          <w:lang w:val="uk-UA"/>
        </w:rPr>
        <w:t xml:space="preserve"> ідентифікатор</w:t>
      </w:r>
      <w:r>
        <w:rPr>
          <w:color w:val="000000"/>
          <w:szCs w:val="19"/>
          <w:lang w:val="uk-UA"/>
        </w:rPr>
        <w:t>ом</w:t>
      </w:r>
      <w:r>
        <w:rPr>
          <w:lang w:val="uk-UA"/>
        </w:rPr>
        <w:t>;</w:t>
      </w:r>
    </w:p>
    <w:p w14:paraId="0865DF54" w14:textId="77777777" w:rsidR="00B76913" w:rsidRPr="005059C7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д</w:t>
      </w:r>
      <w:r w:rsidRPr="005059C7">
        <w:rPr>
          <w:lang w:val="uk-UA"/>
        </w:rPr>
        <w:t>овідник, що містить інформацію про різні види деревини</w:t>
      </w:r>
      <w:r>
        <w:rPr>
          <w:lang w:val="uk-UA"/>
        </w:rPr>
        <w:t>;</w:t>
      </w:r>
    </w:p>
    <w:p w14:paraId="47354832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б</w:t>
      </w:r>
      <w:r w:rsidRPr="005059C7">
        <w:rPr>
          <w:lang w:val="uk-UA"/>
        </w:rPr>
        <w:t>рус, що характеризується трьома геометричними розмірами та матеріалом, з якого виготовлений</w:t>
      </w:r>
      <w:r>
        <w:rPr>
          <w:lang w:val="uk-UA"/>
        </w:rPr>
        <w:t>;</w:t>
      </w:r>
    </w:p>
    <w:p w14:paraId="621F8638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сховище даних про оброблені бруси.</w:t>
      </w:r>
    </w:p>
    <w:p w14:paraId="6E6D0D4C" w14:textId="77777777" w:rsidR="00B76913" w:rsidRDefault="00B76913" w:rsidP="00B76913">
      <w:pPr>
        <w:ind w:firstLine="680"/>
        <w:rPr>
          <w:color w:val="000000"/>
          <w:szCs w:val="19"/>
        </w:rPr>
      </w:pPr>
      <w:r w:rsidRPr="00EE0F6E">
        <w:rPr>
          <w:color w:val="000000"/>
          <w:szCs w:val="19"/>
        </w:rPr>
        <w:t xml:space="preserve">Потрібно створити програму, що забезпечить накопичення даних про бруси, формування довідника деревини та </w:t>
      </w:r>
      <w:r>
        <w:rPr>
          <w:color w:val="000000"/>
          <w:szCs w:val="19"/>
        </w:rPr>
        <w:t>підрахунок</w:t>
      </w:r>
      <w:r w:rsidRPr="00EE0F6E">
        <w:rPr>
          <w:color w:val="000000"/>
          <w:szCs w:val="19"/>
        </w:rPr>
        <w:t xml:space="preserve"> сумарної</w:t>
      </w:r>
      <w:r>
        <w:rPr>
          <w:color w:val="000000"/>
          <w:szCs w:val="19"/>
        </w:rPr>
        <w:t xml:space="preserve"> накопиченої</w:t>
      </w:r>
      <w:r w:rsidRPr="00EE0F6E">
        <w:rPr>
          <w:color w:val="000000"/>
          <w:szCs w:val="19"/>
        </w:rPr>
        <w:t xml:space="preserve"> ваги накопичених брусів.</w:t>
      </w:r>
    </w:p>
    <w:p w14:paraId="0E81421F" w14:textId="7D4C38A7" w:rsidR="00B76913" w:rsidRP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У подальшому можуть знадобитися і інші операції.</w:t>
      </w:r>
    </w:p>
    <w:p w14:paraId="15033F55" w14:textId="77777777" w:rsidR="003C16A7" w:rsidRPr="008D59C5" w:rsidRDefault="003C16A7" w:rsidP="008D59C5">
      <w:pPr>
        <w:pStyle w:val="2"/>
      </w:pPr>
      <w:r w:rsidRPr="008D59C5">
        <w:t>Результати виконання роботи</w:t>
      </w:r>
    </w:p>
    <w:p w14:paraId="38A14B30" w14:textId="32559A80" w:rsidR="003C16A7" w:rsidRDefault="00B76913" w:rsidP="003C16A7">
      <w:pPr>
        <w:pStyle w:val="3"/>
      </w:pPr>
      <w:proofErr w:type="spellStart"/>
      <w:r>
        <w:rPr>
          <w:lang w:val="ru-RU"/>
        </w:rPr>
        <w:t>Ст</w:t>
      </w:r>
      <w:r>
        <w:t>ворення</w:t>
      </w:r>
      <w:proofErr w:type="spellEnd"/>
      <w:r w:rsidR="00447371">
        <w:rPr>
          <w:lang w:val="ru-RU"/>
        </w:rPr>
        <w:t xml:space="preserve"> </w:t>
      </w:r>
      <w:r>
        <w:rPr>
          <w:lang w:val="ru-RU"/>
        </w:rPr>
        <w:t xml:space="preserve">пакету </w:t>
      </w:r>
      <w:r>
        <w:rPr>
          <w:lang w:val="en-GB"/>
        </w:rPr>
        <w:t>model</w:t>
      </w:r>
    </w:p>
    <w:p w14:paraId="344703C5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75A252D8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11FEA3E3" w14:textId="26C68C7A" w:rsidR="002045AB" w:rsidRPr="00611D22" w:rsidRDefault="002045AB" w:rsidP="002045AB">
      <w:pPr>
        <w:pStyle w:val="a2"/>
        <w:numPr>
          <w:ilvl w:val="0"/>
          <w:numId w:val="0"/>
        </w:numPr>
        <w:ind w:left="709"/>
        <w:rPr>
          <w:lang w:val="en-US"/>
        </w:rPr>
      </w:pPr>
      <w:proofErr w:type="spellStart"/>
      <w:r>
        <w:rPr>
          <w:lang w:val="ru-RU"/>
        </w:rPr>
        <w:t>Ліістинг</w:t>
      </w:r>
      <w:proofErr w:type="spellEnd"/>
      <w:r w:rsidRPr="00611D22">
        <w:rPr>
          <w:lang w:val="en-US"/>
        </w:rPr>
        <w:t xml:space="preserve"> </w:t>
      </w:r>
      <w:r w:rsidR="00B76913" w:rsidRPr="00611D22">
        <w:rPr>
          <w:lang w:val="en-US"/>
        </w:rPr>
        <w:t>3</w:t>
      </w:r>
      <w:r w:rsidRPr="00611D22">
        <w:rPr>
          <w:lang w:val="en-US"/>
        </w:rPr>
        <w:t xml:space="preserve">.1 - </w:t>
      </w:r>
      <w:r>
        <w:t xml:space="preserve">Код </w:t>
      </w:r>
      <w:proofErr w:type="spellStart"/>
      <w:r w:rsidR="00B76913">
        <w:rPr>
          <w:lang w:val="ru-RU"/>
        </w:rPr>
        <w:t>класу</w:t>
      </w:r>
      <w:proofErr w:type="spellEnd"/>
      <w:r w:rsidR="00B76913" w:rsidRPr="00611D22">
        <w:rPr>
          <w:lang w:val="en-US"/>
        </w:rPr>
        <w:t xml:space="preserve"> </w:t>
      </w:r>
      <w:r w:rsidR="00B76913">
        <w:rPr>
          <w:lang w:val="en-GB"/>
        </w:rPr>
        <w:t>Timber</w:t>
      </w:r>
    </w:p>
    <w:p w14:paraId="2D0998A7" w14:textId="77777777" w:rsidR="00B76913" w:rsidRPr="00B76913" w:rsidRDefault="00EA6AED" w:rsidP="00B76913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ab/>
      </w:r>
      <w:r w:rsidR="00B76913" w:rsidRPr="00B76913">
        <w:rPr>
          <w:color w:val="000000" w:themeColor="text1"/>
        </w:rPr>
        <w:t>package model;</w:t>
      </w:r>
    </w:p>
    <w:p w14:paraId="64320F1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6F78D53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>public class Timber {</w:t>
      </w:r>
    </w:p>
    <w:p w14:paraId="0997A6B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private </w:t>
      </w:r>
      <w:r w:rsidRPr="00B76913">
        <w:rPr>
          <w:rFonts w:cs="Times New Roman"/>
          <w:color w:val="000000" w:themeColor="text1"/>
          <w:u w:val="single"/>
          <w:lang w:val="en-US" w:eastAsia="en-US"/>
        </w:rPr>
        <w:t>Wood</w:t>
      </w:r>
      <w:r w:rsidRPr="00B76913">
        <w:rPr>
          <w:rFonts w:cs="Times New Roman"/>
          <w:color w:val="000000" w:themeColor="text1"/>
          <w:lang w:val="en-US" w:eastAsia="en-US"/>
        </w:rPr>
        <w:t xml:space="preserve"> wood;</w:t>
      </w:r>
    </w:p>
    <w:p w14:paraId="19E3CCA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private float length;</w:t>
      </w:r>
    </w:p>
    <w:p w14:paraId="532F7E35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lastRenderedPageBreak/>
        <w:tab/>
        <w:t>private float height;</w:t>
      </w:r>
    </w:p>
    <w:p w14:paraId="6009990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private float width;</w:t>
      </w:r>
    </w:p>
    <w:p w14:paraId="6B40C9AE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</w:p>
    <w:p w14:paraId="2F86092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Timber(Wood wood, float length, float height, float width) {</w:t>
      </w:r>
    </w:p>
    <w:p w14:paraId="441906A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super();</w:t>
      </w:r>
    </w:p>
    <w:p w14:paraId="0F20784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this.wood = wood;</w:t>
      </w:r>
    </w:p>
    <w:p w14:paraId="6BB3063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this.length = length;</w:t>
      </w:r>
    </w:p>
    <w:p w14:paraId="4E01942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this.height = height;</w:t>
      </w:r>
    </w:p>
    <w:p w14:paraId="2D9DED9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this.width = width;</w:t>
      </w:r>
    </w:p>
    <w:p w14:paraId="1EB0ADFF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7B0FD7F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29DC1D4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Wood getWood() {</w:t>
      </w:r>
    </w:p>
    <w:p w14:paraId="7C5B253F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wood;</w:t>
      </w:r>
    </w:p>
    <w:p w14:paraId="4FB0CB8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4C7D251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78054A95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getLength() {</w:t>
      </w:r>
    </w:p>
    <w:p w14:paraId="7E0B24C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length;</w:t>
      </w:r>
    </w:p>
    <w:p w14:paraId="0C8F8AE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79D00C2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D6EAD9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getHeight() {</w:t>
      </w:r>
    </w:p>
    <w:p w14:paraId="5A05BAD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height;</w:t>
      </w:r>
    </w:p>
    <w:p w14:paraId="28DDAD2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5B48DCAD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1546D07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getWidth() {</w:t>
      </w:r>
    </w:p>
    <w:p w14:paraId="58B7084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width;</w:t>
      </w:r>
    </w:p>
    <w:p w14:paraId="00C4FFA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2090998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volume(){</w:t>
      </w:r>
    </w:p>
    <w:p w14:paraId="665EFDE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length * height * width;</w:t>
      </w:r>
    </w:p>
    <w:p w14:paraId="653E6F4C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2740B4F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</w:p>
    <w:p w14:paraId="786A3E7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weight() {</w:t>
      </w:r>
    </w:p>
    <w:p w14:paraId="1EEB4EEC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wood.getDensity() * volume();</w:t>
      </w:r>
    </w:p>
    <w:p w14:paraId="443F789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5202364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9E96AE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4AB71EB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@Override</w:t>
      </w:r>
    </w:p>
    <w:p w14:paraId="6E21796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String toString() {</w:t>
      </w:r>
    </w:p>
    <w:p w14:paraId="153ACC4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"Timber = " + wood.getName() + ", weight=" + weight();</w:t>
      </w:r>
    </w:p>
    <w:p w14:paraId="0BBC208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4B37C4BD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583524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>}</w:t>
      </w:r>
    </w:p>
    <w:p w14:paraId="5DF81E9B" w14:textId="3B4AD235" w:rsidR="000B0F0F" w:rsidRPr="00B76913" w:rsidRDefault="002045AB" w:rsidP="002045AB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B76913">
        <w:rPr>
          <w:lang w:val="en-GB"/>
        </w:rPr>
        <w:t>3</w:t>
      </w:r>
      <w:r>
        <w:t>.</w:t>
      </w:r>
      <w:r w:rsidR="00B76913">
        <w:rPr>
          <w:lang w:val="en-GB"/>
        </w:rPr>
        <w:t>2</w:t>
      </w:r>
      <w:r>
        <w:t xml:space="preserve"> - </w:t>
      </w:r>
      <w:r w:rsidR="00B76913">
        <w:t xml:space="preserve">Код </w:t>
      </w:r>
      <w:proofErr w:type="spellStart"/>
      <w:r w:rsidR="00B76913">
        <w:rPr>
          <w:lang w:val="ru-RU"/>
        </w:rPr>
        <w:t>класу</w:t>
      </w:r>
      <w:proofErr w:type="spellEnd"/>
      <w:r w:rsidR="00B76913" w:rsidRPr="00611D22">
        <w:rPr>
          <w:lang w:val="en-US"/>
        </w:rPr>
        <w:t xml:space="preserve"> </w:t>
      </w:r>
      <w:r w:rsidR="00B76913">
        <w:rPr>
          <w:lang w:val="en-GB"/>
        </w:rPr>
        <w:t>Wood</w:t>
      </w:r>
    </w:p>
    <w:p w14:paraId="73813FE4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package model;</w:t>
      </w:r>
    </w:p>
    <w:p w14:paraId="407D04E4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7316A6F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public class Wood {</w:t>
      </w:r>
    </w:p>
    <w:p w14:paraId="5DCCE25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int id;</w:t>
      </w:r>
    </w:p>
    <w:p w14:paraId="1814F2E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String name;</w:t>
      </w:r>
    </w:p>
    <w:p w14:paraId="76B7A86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float density;</w:t>
      </w:r>
    </w:p>
    <w:p w14:paraId="7EC4C73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</w:p>
    <w:p w14:paraId="5E1A972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lastRenderedPageBreak/>
        <w:tab/>
        <w:t>public Wood(int id, String name, float density) {</w:t>
      </w:r>
    </w:p>
    <w:p w14:paraId="3D26038B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super();</w:t>
      </w:r>
    </w:p>
    <w:p w14:paraId="7662CAC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this.id = id;</w:t>
      </w:r>
    </w:p>
    <w:p w14:paraId="470B1C7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this.name = name;</w:t>
      </w:r>
    </w:p>
    <w:p w14:paraId="10502D7E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this.density = density;</w:t>
      </w:r>
    </w:p>
    <w:p w14:paraId="6EEE04F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3C40D7B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EA1321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String getName() {</w:t>
      </w:r>
    </w:p>
    <w:p w14:paraId="290AB02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name;</w:t>
      </w:r>
    </w:p>
    <w:p w14:paraId="1A14E3A6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2E6E071C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4E1392A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void setName(String name) {</w:t>
      </w:r>
    </w:p>
    <w:p w14:paraId="5FEE674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this.name = name;</w:t>
      </w:r>
    </w:p>
    <w:p w14:paraId="57FC579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06B85AE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698401BE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float getDensity() {</w:t>
      </w:r>
    </w:p>
    <w:p w14:paraId="0843CE36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density;</w:t>
      </w:r>
    </w:p>
    <w:p w14:paraId="2C4AAE9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4818501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67C6350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void setDensity(float density) {</w:t>
      </w:r>
    </w:p>
    <w:p w14:paraId="39ED859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this.density = density;</w:t>
      </w:r>
    </w:p>
    <w:p w14:paraId="6829E9B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2AF7C36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7E0F5F6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int getId() {</w:t>
      </w:r>
    </w:p>
    <w:p w14:paraId="2ECB628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id;</w:t>
      </w:r>
    </w:p>
    <w:p w14:paraId="4B8FE820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6AC902F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@Override</w:t>
      </w:r>
    </w:p>
    <w:p w14:paraId="3C83BAC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public String toString() {</w:t>
      </w:r>
    </w:p>
    <w:p w14:paraId="24A1910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"Wood [id=" + id + ", name=" + name + ", density=" + density + "]";</w:t>
      </w:r>
    </w:p>
    <w:p w14:paraId="6544A0F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14E0EAA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396828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}</w:t>
      </w:r>
    </w:p>
    <w:p w14:paraId="22DC2B08" w14:textId="77777777" w:rsidR="00611D22" w:rsidRPr="00611D22" w:rsidRDefault="00611D22" w:rsidP="00611D22">
      <w:pPr>
        <w:pStyle w:val="af8"/>
        <w:keepNext/>
        <w:numPr>
          <w:ilvl w:val="2"/>
          <w:numId w:val="26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699144DA" w14:textId="224A98FF" w:rsidR="00B76913" w:rsidRDefault="00B76913" w:rsidP="00611D22">
      <w:pPr>
        <w:pStyle w:val="3"/>
        <w:numPr>
          <w:ilvl w:val="2"/>
          <w:numId w:val="26"/>
        </w:numPr>
      </w:pPr>
      <w:proofErr w:type="spellStart"/>
      <w:r w:rsidRPr="00611D22">
        <w:rPr>
          <w:lang w:val="ru-RU"/>
        </w:rPr>
        <w:t>Ст</w:t>
      </w:r>
      <w:r>
        <w:t>ворення</w:t>
      </w:r>
      <w:proofErr w:type="spellEnd"/>
      <w:r w:rsidRPr="00611D22">
        <w:rPr>
          <w:lang w:val="ru-RU"/>
        </w:rPr>
        <w:t xml:space="preserve"> пакету </w:t>
      </w:r>
      <w:r w:rsidRPr="00611D22">
        <w:rPr>
          <w:lang w:val="en-GB"/>
        </w:rPr>
        <w:t>store</w:t>
      </w:r>
    </w:p>
    <w:p w14:paraId="43E85743" w14:textId="002D0F89" w:rsidR="002045AB" w:rsidRPr="00B76913" w:rsidRDefault="002045AB" w:rsidP="002045AB">
      <w:pPr>
        <w:pStyle w:val="a2"/>
        <w:numPr>
          <w:ilvl w:val="0"/>
          <w:numId w:val="0"/>
        </w:numPr>
        <w:ind w:left="792" w:hanging="83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B76913">
        <w:rPr>
          <w:lang w:val="en-GB"/>
        </w:rPr>
        <w:t>3</w:t>
      </w:r>
      <w:r>
        <w:t>.3 - Код</w:t>
      </w:r>
      <w:r w:rsidRPr="00EA6AED">
        <w:t xml:space="preserve"> </w:t>
      </w:r>
      <w:proofErr w:type="spellStart"/>
      <w:r w:rsidR="00B76913">
        <w:rPr>
          <w:lang w:val="ru-RU"/>
        </w:rPr>
        <w:t>класу</w:t>
      </w:r>
      <w:proofErr w:type="spellEnd"/>
      <w:r w:rsidR="00B76913">
        <w:rPr>
          <w:lang w:val="en-GB"/>
        </w:rPr>
        <w:t xml:space="preserve"> </w:t>
      </w:r>
      <w:proofErr w:type="spellStart"/>
      <w:r w:rsidR="00B76913">
        <w:rPr>
          <w:lang w:val="en-GB"/>
        </w:rPr>
        <w:t>ProductStore</w:t>
      </w:r>
      <w:proofErr w:type="spellEnd"/>
    </w:p>
    <w:p w14:paraId="681F6A0C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package store;</w:t>
      </w:r>
    </w:p>
    <w:p w14:paraId="18344BA4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2946A10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import java.util.Arrays;</w:t>
      </w:r>
    </w:p>
    <w:p w14:paraId="159C6A34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2CA30C8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import model.Timber;</w:t>
      </w:r>
    </w:p>
    <w:p w14:paraId="062392E0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1DC63EF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public class ProductStore {</w:t>
      </w:r>
    </w:p>
    <w:p w14:paraId="596A6E4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private Timber[] arr = new Timber[3];</w:t>
      </w:r>
    </w:p>
    <w:p w14:paraId="6315B737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private int count = 0;</w:t>
      </w:r>
    </w:p>
    <w:p w14:paraId="5322AAD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</w:p>
    <w:p w14:paraId="74020A7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</w:r>
    </w:p>
    <w:p w14:paraId="0D57A4A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public Timber[] getArr() {</w:t>
      </w:r>
    </w:p>
    <w:p w14:paraId="7654BAF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return Arrays.copyOf(arr, count);</w:t>
      </w:r>
    </w:p>
    <w:p w14:paraId="2B947755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}</w:t>
      </w:r>
    </w:p>
    <w:p w14:paraId="79B2D25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lastRenderedPageBreak/>
        <w:tab/>
      </w:r>
    </w:p>
    <w:p w14:paraId="5C3B507B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public void add(Timber newTimber) {</w:t>
      </w:r>
    </w:p>
    <w:p w14:paraId="6A8B5D9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if(arr.length == count) {</w:t>
      </w:r>
    </w:p>
    <w:p w14:paraId="7F93558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arr = Arrays.copyOf(arr, count +count/2);</w:t>
      </w:r>
    </w:p>
    <w:p w14:paraId="52461CA6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}</w:t>
      </w:r>
    </w:p>
    <w:p w14:paraId="66C5F41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arr[count++] = newTimber;</w:t>
      </w:r>
    </w:p>
    <w:p w14:paraId="5331930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}</w:t>
      </w:r>
    </w:p>
    <w:p w14:paraId="2FE38097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</w:t>
      </w:r>
    </w:p>
    <w:p w14:paraId="45C8E80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public String toString() {</w:t>
      </w:r>
    </w:p>
    <w:p w14:paraId="477A908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StringBuilder sb = new StringBuilder("Timber Store\n");</w:t>
      </w:r>
    </w:p>
    <w:p w14:paraId="4407CDDB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for (int i = 0; i &lt; count; i++) {</w:t>
      </w:r>
    </w:p>
    <w:p w14:paraId="7A712E96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    sb.append(arr[i]).append("\n");</w:t>
      </w:r>
    </w:p>
    <w:p w14:paraId="63151D23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} </w:t>
      </w:r>
    </w:p>
    <w:p w14:paraId="3C0BB03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return sb.toString();</w:t>
      </w:r>
    </w:p>
    <w:p w14:paraId="2774FCE9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}</w:t>
      </w:r>
    </w:p>
    <w:p w14:paraId="4E174DE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</w:t>
      </w:r>
    </w:p>
    <w:p w14:paraId="6F15BB1D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public float calcTotalWeight() {</w:t>
      </w:r>
    </w:p>
    <w:p w14:paraId="2FB839F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 xml:space="preserve"> float sum = 0;</w:t>
      </w:r>
    </w:p>
    <w:p w14:paraId="4994073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for (int i = 0; i &lt; count; i++) {</w:t>
      </w:r>
    </w:p>
    <w:p w14:paraId="4EE52D4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</w:t>
      </w:r>
      <w:r w:rsidRPr="00B76913">
        <w:rPr>
          <w:color w:val="000000" w:themeColor="text1"/>
        </w:rPr>
        <w:tab/>
        <w:t xml:space="preserve"> sum += arr[i].weight();</w:t>
      </w:r>
    </w:p>
    <w:p w14:paraId="49060ED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}</w:t>
      </w:r>
    </w:p>
    <w:p w14:paraId="08756F4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return sum;</w:t>
      </w:r>
    </w:p>
    <w:p w14:paraId="1C3BEB9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}</w:t>
      </w:r>
    </w:p>
    <w:p w14:paraId="41C8C030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3231B9FA" w14:textId="2FF28249" w:rsidR="00B76913" w:rsidRPr="00EA6AED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}</w:t>
      </w:r>
    </w:p>
    <w:p w14:paraId="25514F4C" w14:textId="522CD74C" w:rsidR="00B76913" w:rsidRDefault="00611D22" w:rsidP="00611D22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Ліїстинг</w:t>
      </w:r>
      <w:proofErr w:type="spellEnd"/>
      <w:r>
        <w:t xml:space="preserve"> 3.4 – Код класу </w:t>
      </w:r>
      <w:proofErr w:type="spellStart"/>
      <w:r>
        <w:rPr>
          <w:lang w:val="en-GB"/>
        </w:rPr>
        <w:t>WoodDirectory</w:t>
      </w:r>
      <w:proofErr w:type="spellEnd"/>
    </w:p>
    <w:p w14:paraId="5BAEB1B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package store;</w:t>
      </w:r>
    </w:p>
    <w:p w14:paraId="57E4A022" w14:textId="77777777" w:rsidR="00611D22" w:rsidRPr="00611D22" w:rsidRDefault="00611D22" w:rsidP="00611D22">
      <w:pPr>
        <w:pStyle w:val="af1"/>
        <w:rPr>
          <w:lang w:val="en-GB"/>
        </w:rPr>
      </w:pPr>
    </w:p>
    <w:p w14:paraId="78E00C58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import java.util.Arrays;</w:t>
      </w:r>
    </w:p>
    <w:p w14:paraId="46467D8F" w14:textId="77777777" w:rsidR="00611D22" w:rsidRPr="00611D22" w:rsidRDefault="00611D22" w:rsidP="00611D22">
      <w:pPr>
        <w:pStyle w:val="af1"/>
        <w:rPr>
          <w:lang w:val="en-GB"/>
        </w:rPr>
      </w:pPr>
    </w:p>
    <w:p w14:paraId="194BBEE1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import model.Wood;</w:t>
      </w:r>
    </w:p>
    <w:p w14:paraId="09E66EBF" w14:textId="77777777" w:rsidR="00611D22" w:rsidRPr="00611D22" w:rsidRDefault="00611D22" w:rsidP="00611D22">
      <w:pPr>
        <w:pStyle w:val="af1"/>
        <w:rPr>
          <w:lang w:val="en-GB"/>
        </w:rPr>
      </w:pPr>
    </w:p>
    <w:p w14:paraId="683340E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public class WoodDirectory {</w:t>
      </w:r>
    </w:p>
    <w:p w14:paraId="114E65A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private Wood[] arr = new Wood[3];</w:t>
      </w:r>
    </w:p>
    <w:p w14:paraId="079F12F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private int count = 0;</w:t>
      </w:r>
    </w:p>
    <w:p w14:paraId="7CA81A6C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{</w:t>
      </w:r>
    </w:p>
    <w:p w14:paraId="580A890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arr[0] = new Wood(0, "Larch", 1000);</w:t>
      </w:r>
    </w:p>
    <w:p w14:paraId="27370199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arr[1] = new Wood(1, "Pine", 750);</w:t>
      </w:r>
    </w:p>
    <w:p w14:paraId="04450554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arr[2] = new Wood(2, "Birch", 800);</w:t>
      </w:r>
    </w:p>
    <w:p w14:paraId="66EA2A9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count = 3;</w:t>
      </w:r>
    </w:p>
    <w:p w14:paraId="4070390C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2C494D9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Wood[] getArr() {</w:t>
      </w:r>
    </w:p>
    <w:p w14:paraId="13315CB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Arrays.copyOf(arr, count);</w:t>
      </w:r>
    </w:p>
    <w:p w14:paraId="67BF86D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39A3D6B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Wood get(int id) {</w:t>
      </w:r>
    </w:p>
    <w:p w14:paraId="5D702B2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for(int i = 0; i &lt; count; i++) {</w:t>
      </w:r>
    </w:p>
    <w:p w14:paraId="3335464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if(arr[i].getId() == id)</w:t>
      </w:r>
    </w:p>
    <w:p w14:paraId="1DD4C41E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return arr[i];</w:t>
      </w:r>
    </w:p>
    <w:p w14:paraId="0674759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}</w:t>
      </w:r>
    </w:p>
    <w:p w14:paraId="3CCFC84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null;</w:t>
      </w:r>
    </w:p>
    <w:p w14:paraId="0A43C60F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lastRenderedPageBreak/>
        <w:tab/>
        <w:t>}</w:t>
      </w:r>
    </w:p>
    <w:p w14:paraId="6511D4A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boolean add(Wood newWood) {</w:t>
      </w:r>
    </w:p>
    <w:p w14:paraId="78174AF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 xml:space="preserve">if(get(newWood.getId()) != null) </w:t>
      </w:r>
    </w:p>
    <w:p w14:paraId="30A449E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return false;</w:t>
      </w:r>
    </w:p>
    <w:p w14:paraId="29B3670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if(arr.length == count)</w:t>
      </w:r>
    </w:p>
    <w:p w14:paraId="6285328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arr = Arrays.copyOf(arr, count + count/2);</w:t>
      </w:r>
    </w:p>
    <w:p w14:paraId="2AF0C9A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arr[count++] = newWood;</w:t>
      </w:r>
    </w:p>
    <w:p w14:paraId="7274C64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true;</w:t>
      </w:r>
    </w:p>
    <w:p w14:paraId="04E6D3D5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26593D9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String toString() {</w:t>
      </w:r>
    </w:p>
    <w:p w14:paraId="489D8275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StringBuilder sb = new StringBuilder("Wood directiry\n");</w:t>
      </w:r>
    </w:p>
    <w:p w14:paraId="5DA294D9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for(int i = 0; i &lt; count; i++) {</w:t>
      </w:r>
    </w:p>
    <w:p w14:paraId="41353A9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sb.append(arr[i]).append("\n");</w:t>
      </w:r>
    </w:p>
    <w:p w14:paraId="3214E8E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}</w:t>
      </w:r>
    </w:p>
    <w:p w14:paraId="6737B50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sb.toString();</w:t>
      </w:r>
    </w:p>
    <w:p w14:paraId="5F2939A4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4B952FD4" w14:textId="77777777" w:rsidR="00611D22" w:rsidRPr="00611D22" w:rsidRDefault="00611D22" w:rsidP="00611D22">
      <w:pPr>
        <w:pStyle w:val="af1"/>
        <w:rPr>
          <w:lang w:val="en-GB"/>
        </w:rPr>
      </w:pPr>
    </w:p>
    <w:p w14:paraId="2A951F94" w14:textId="3558BD65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}</w:t>
      </w:r>
    </w:p>
    <w:p w14:paraId="0A0F372D" w14:textId="77777777" w:rsidR="00611D22" w:rsidRPr="00611D22" w:rsidRDefault="00611D22" w:rsidP="00611D22">
      <w:pPr>
        <w:pStyle w:val="af8"/>
        <w:keepNext/>
        <w:numPr>
          <w:ilvl w:val="2"/>
          <w:numId w:val="27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7C8D2378" w14:textId="77777777" w:rsidR="00611D22" w:rsidRPr="00611D22" w:rsidRDefault="00611D22" w:rsidP="00611D22">
      <w:pPr>
        <w:pStyle w:val="af8"/>
        <w:keepNext/>
        <w:numPr>
          <w:ilvl w:val="2"/>
          <w:numId w:val="27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148DA6D2" w14:textId="04C45F6A" w:rsidR="00B76913" w:rsidRDefault="00B76913" w:rsidP="00611D22">
      <w:pPr>
        <w:pStyle w:val="3"/>
        <w:numPr>
          <w:ilvl w:val="2"/>
          <w:numId w:val="27"/>
        </w:numPr>
      </w:pPr>
      <w:proofErr w:type="spellStart"/>
      <w:r w:rsidRPr="00611D22">
        <w:rPr>
          <w:lang w:val="ru-RU"/>
        </w:rPr>
        <w:t>Ст</w:t>
      </w:r>
      <w:r>
        <w:t>ворення</w:t>
      </w:r>
      <w:proofErr w:type="spellEnd"/>
      <w:r w:rsidRPr="00611D22">
        <w:rPr>
          <w:lang w:val="ru-RU"/>
        </w:rPr>
        <w:t xml:space="preserve"> пакету </w:t>
      </w:r>
      <w:r w:rsidRPr="00611D22">
        <w:rPr>
          <w:lang w:val="en-GB"/>
        </w:rPr>
        <w:t>test</w:t>
      </w:r>
    </w:p>
    <w:p w14:paraId="0C8982A8" w14:textId="1AD1200E" w:rsidR="00F33498" w:rsidRPr="00611D22" w:rsidRDefault="003B5839" w:rsidP="003B5839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611D22">
        <w:t>3</w:t>
      </w:r>
      <w:r>
        <w:t>.</w:t>
      </w:r>
      <w:r w:rsidR="00611D22">
        <w:t>5</w:t>
      </w:r>
      <w:r>
        <w:t xml:space="preserve"> - </w:t>
      </w:r>
      <w:r w:rsidR="00EA6AED">
        <w:t xml:space="preserve">Код </w:t>
      </w:r>
      <w:r w:rsidR="00611D22">
        <w:t xml:space="preserve">класу </w:t>
      </w:r>
      <w:proofErr w:type="spellStart"/>
      <w:r w:rsidR="00611D22">
        <w:rPr>
          <w:lang w:val="en-GB"/>
        </w:rPr>
        <w:t>TestApp</w:t>
      </w:r>
      <w:proofErr w:type="spellEnd"/>
    </w:p>
    <w:p w14:paraId="3D2553EC" w14:textId="77777777" w:rsidR="00611D22" w:rsidRPr="00611D22" w:rsidRDefault="002045AB" w:rsidP="00611D22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</w:r>
      <w:r w:rsidR="00611D22" w:rsidRPr="00611D22">
        <w:rPr>
          <w:color w:val="000000" w:themeColor="text1"/>
        </w:rPr>
        <w:t>package test;</w:t>
      </w:r>
    </w:p>
    <w:p w14:paraId="5C115F0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1773E4D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model.Timber;</w:t>
      </w:r>
    </w:p>
    <w:p w14:paraId="769DD0A2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store.ProductStore;</w:t>
      </w:r>
    </w:p>
    <w:p w14:paraId="1F59CDB1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store.WoodDirectory;</w:t>
      </w:r>
    </w:p>
    <w:p w14:paraId="5334B613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839C847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public class TestApp {</w:t>
      </w:r>
    </w:p>
    <w:p w14:paraId="4BC5094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WoodDirectory wd = new WoodDirectory();</w:t>
      </w:r>
    </w:p>
    <w:p w14:paraId="6102FA68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ProductStore ps = new ProductStore();</w:t>
      </w:r>
    </w:p>
    <w:p w14:paraId="4A4D586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14451B1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public static void main(String[] args) {</w:t>
      </w:r>
    </w:p>
    <w:p w14:paraId="3A2E347A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TestApp app = new TestApp();</w:t>
      </w:r>
    </w:p>
    <w:p w14:paraId="199FF959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app.startApp();</w:t>
      </w:r>
    </w:p>
    <w:p w14:paraId="292D9AA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}</w:t>
      </w:r>
    </w:p>
    <w:p w14:paraId="5593ECC3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 xml:space="preserve"> </w:t>
      </w:r>
    </w:p>
    <w:p w14:paraId="26EECFBB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void startApp() {</w:t>
      </w:r>
    </w:p>
    <w:p w14:paraId="32A3F913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ps.add(new Timber(wd.get(1), 10f, 0.3f, 0.4f));</w:t>
      </w:r>
    </w:p>
    <w:p w14:paraId="579713F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ps.add(new Timber(wd.get(2), 12f, 0.3f, 0.4f));</w:t>
      </w:r>
    </w:p>
    <w:p w14:paraId="59E597D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57FED3EB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for (Timber timber : ps.getArr()) {</w:t>
      </w:r>
    </w:p>
    <w:p w14:paraId="6614BCC7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    System.out.println(timber);</w:t>
      </w:r>
    </w:p>
    <w:p w14:paraId="449B196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}</w:t>
      </w:r>
    </w:p>
    <w:p w14:paraId="0D2A489B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A30210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System.out.printf("Total weight = %1.3f", ps.calcTotalWeight());</w:t>
      </w:r>
    </w:p>
    <w:p w14:paraId="136FBE4C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}</w:t>
      </w:r>
    </w:p>
    <w:p w14:paraId="40E4184A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</w:r>
    </w:p>
    <w:p w14:paraId="2AC6CAC8" w14:textId="374A506F" w:rsidR="003B5839" w:rsidRPr="00611D22" w:rsidRDefault="00611D22" w:rsidP="00611D22">
      <w:pPr>
        <w:pStyle w:val="af1"/>
        <w:ind w:firstLine="0"/>
        <w:rPr>
          <w:color w:val="000000" w:themeColor="text1"/>
        </w:rPr>
      </w:pPr>
      <w:r w:rsidRPr="00611D22">
        <w:rPr>
          <w:color w:val="000000" w:themeColor="text1"/>
        </w:rPr>
        <w:t>}</w:t>
      </w:r>
    </w:p>
    <w:p w14:paraId="4CFE68E5" w14:textId="4C03EDE4" w:rsidR="00611D22" w:rsidRDefault="00611D22" w:rsidP="00611D22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lastRenderedPageBreak/>
        <w:t>Ліістинг</w:t>
      </w:r>
      <w:proofErr w:type="spellEnd"/>
      <w:r>
        <w:t xml:space="preserve"> 3.6 - Код класу </w:t>
      </w:r>
      <w:proofErr w:type="spellStart"/>
      <w:r>
        <w:rPr>
          <w:lang w:val="en-GB"/>
        </w:rPr>
        <w:t>TestWood</w:t>
      </w:r>
      <w:proofErr w:type="spellEnd"/>
    </w:p>
    <w:p w14:paraId="353965E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package test;</w:t>
      </w:r>
    </w:p>
    <w:p w14:paraId="76060C4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110F73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model.Wood;</w:t>
      </w:r>
    </w:p>
    <w:p w14:paraId="62E8346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store.WoodDirectory;</w:t>
      </w:r>
    </w:p>
    <w:p w14:paraId="012FE55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57EB0E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public class TestWood {</w:t>
      </w:r>
    </w:p>
    <w:p w14:paraId="08551D0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4487B9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static void main(String[] args) {</w:t>
      </w:r>
    </w:p>
    <w:p w14:paraId="2BBA15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WoodDirectory wd = new WoodDirectory();</w:t>
      </w:r>
    </w:p>
    <w:p w14:paraId="1CD1F66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DE6F6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System.out.println(wd.get(2)+"\n");</w:t>
      </w:r>
    </w:p>
    <w:p w14:paraId="6086D81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01C663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Wood w = new Wood (3, "Oak", 950);</w:t>
      </w:r>
    </w:p>
    <w:p w14:paraId="4C8AE6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7A6CF3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 xml:space="preserve">if(wd.add(w))  </w:t>
      </w:r>
    </w:p>
    <w:p w14:paraId="2569424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System.out.println(wd);</w:t>
      </w:r>
    </w:p>
    <w:p w14:paraId="5221A0C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F22929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if(!wd.add(w))</w:t>
      </w:r>
    </w:p>
    <w:p w14:paraId="1C5F8F7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 + " вже існує\n");</w:t>
      </w:r>
    </w:p>
    <w:p w14:paraId="190EA6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203914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DE89ED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20218B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DCA1473" w14:textId="41FEC818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}</w:t>
      </w:r>
    </w:p>
    <w:p w14:paraId="38EF0E03" w14:textId="481C7143" w:rsidR="00B76913" w:rsidRPr="003F4324" w:rsidRDefault="00B76913" w:rsidP="00B76913">
      <w:pPr>
        <w:pStyle w:val="3"/>
        <w:numPr>
          <w:ilvl w:val="2"/>
          <w:numId w:val="28"/>
        </w:numPr>
        <w:rPr>
          <w:color w:val="000000" w:themeColor="text1"/>
        </w:rPr>
      </w:pPr>
      <w:proofErr w:type="spellStart"/>
      <w:r w:rsidRPr="003F4324">
        <w:rPr>
          <w:color w:val="000000" w:themeColor="text1"/>
          <w:lang w:val="ru-RU"/>
        </w:rPr>
        <w:t>Ст</w:t>
      </w:r>
      <w:r w:rsidRPr="003F4324">
        <w:rPr>
          <w:color w:val="000000" w:themeColor="text1"/>
        </w:rPr>
        <w:t>ворення</w:t>
      </w:r>
      <w:proofErr w:type="spellEnd"/>
      <w:r w:rsidRPr="003F4324">
        <w:rPr>
          <w:color w:val="000000" w:themeColor="text1"/>
          <w:lang w:val="ru-RU"/>
        </w:rPr>
        <w:t xml:space="preserve"> пакету </w:t>
      </w:r>
      <w:r w:rsidRPr="003F4324">
        <w:rPr>
          <w:color w:val="000000" w:themeColor="text1"/>
          <w:lang w:val="en-GB"/>
        </w:rPr>
        <w:t>view</w:t>
      </w:r>
    </w:p>
    <w:p w14:paraId="54A03F33" w14:textId="7D5A7E57" w:rsidR="003B5839" w:rsidRPr="003F4324" w:rsidRDefault="003B5839" w:rsidP="003B5839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</w:t>
      </w:r>
      <w:r w:rsidR="00611D22" w:rsidRPr="003F4324">
        <w:rPr>
          <w:color w:val="000000" w:themeColor="text1"/>
        </w:rPr>
        <w:t xml:space="preserve">3.7 </w:t>
      </w:r>
      <w:r w:rsidRPr="003F4324">
        <w:rPr>
          <w:color w:val="000000" w:themeColor="text1"/>
        </w:rPr>
        <w:t>–</w:t>
      </w:r>
      <w:r w:rsidR="00611D22" w:rsidRPr="003F4324">
        <w:rPr>
          <w:color w:val="000000" w:themeColor="text1"/>
        </w:rPr>
        <w:t xml:space="preserve">Код класу </w:t>
      </w:r>
      <w:proofErr w:type="spellStart"/>
      <w:r w:rsidR="00611D22" w:rsidRPr="003F4324">
        <w:rPr>
          <w:color w:val="000000" w:themeColor="text1"/>
          <w:lang w:val="en-US"/>
        </w:rPr>
        <w:t>DlgTimber</w:t>
      </w:r>
      <w:proofErr w:type="spellEnd"/>
    </w:p>
    <w:p w14:paraId="0320D857" w14:textId="77777777" w:rsidR="00611D22" w:rsidRPr="003F4324" w:rsidRDefault="003B5839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="00611D22" w:rsidRPr="003F4324">
        <w:rPr>
          <w:color w:val="000000" w:themeColor="text1"/>
          <w:lang w:val="en-GB"/>
        </w:rPr>
        <w:t>package view;</w:t>
      </w:r>
    </w:p>
    <w:p w14:paraId="1E1824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1F38352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java.awt.BorderLayout;</w:t>
      </w:r>
    </w:p>
    <w:p w14:paraId="4A5B94B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java.awt.FlowLayout;</w:t>
      </w:r>
    </w:p>
    <w:p w14:paraId="3666481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CE878F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javax.swing.JButton;</w:t>
      </w:r>
    </w:p>
    <w:p w14:paraId="4D766B8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javax.swing.JDialog;</w:t>
      </w:r>
    </w:p>
    <w:p w14:paraId="53092B2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javax.swing.JPanel;</w:t>
      </w:r>
    </w:p>
    <w:p w14:paraId="21C89D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javax.swing.border.EmptyBorder;</w:t>
      </w:r>
    </w:p>
    <w:p w14:paraId="2851212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javax.swing.JTextField;</w:t>
      </w:r>
    </w:p>
    <w:p w14:paraId="4B70F9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javax.swing.JComboBox;</w:t>
      </w:r>
    </w:p>
    <w:p w14:paraId="48190B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javax.swing.border.TitledBorder;</w:t>
      </w:r>
    </w:p>
    <w:p w14:paraId="03C85E9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8E17AE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model.Timber;</w:t>
      </w:r>
    </w:p>
    <w:p w14:paraId="3D35DF8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model.Wood;</w:t>
      </w:r>
    </w:p>
    <w:p w14:paraId="56CCA9B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store.WoodDirectory;</w:t>
      </w:r>
    </w:p>
    <w:p w14:paraId="049888E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AC81C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19E8B8F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javax.swing.ComboBoxModel;</w:t>
      </w:r>
    </w:p>
    <w:p w14:paraId="100C0BE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javax.swing.DefaultComboBoxModel;</w:t>
      </w:r>
    </w:p>
    <w:p w14:paraId="3932988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javax.swing.GroupLayout;</w:t>
      </w:r>
    </w:p>
    <w:p w14:paraId="65116E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javax.swing.GroupLayout.Alignment;</w:t>
      </w:r>
    </w:p>
    <w:p w14:paraId="68B78C6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>import java.awt.GridLayout;</w:t>
      </w:r>
    </w:p>
    <w:p w14:paraId="64919D7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javax.swing.border.EtchedBorder;</w:t>
      </w:r>
    </w:p>
    <w:p w14:paraId="415390F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java.awt.Color;</w:t>
      </w:r>
    </w:p>
    <w:p w14:paraId="3DEE05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java.awt.event.ActionEvent;</w:t>
      </w:r>
    </w:p>
    <w:p w14:paraId="6F61D67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java.awt.event.ActionListener;</w:t>
      </w:r>
    </w:p>
    <w:p w14:paraId="176DDEF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D0F58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public class DlgTimber extends JDialog {</w:t>
      </w:r>
    </w:p>
    <w:p w14:paraId="00CB13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9BF0B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private static final long </w:t>
      </w:r>
      <w:r w:rsidRPr="003F4324">
        <w:rPr>
          <w:i/>
          <w:iCs/>
          <w:color w:val="000000" w:themeColor="text1"/>
          <w:lang w:val="en-GB"/>
        </w:rPr>
        <w:t>serialVersionUID</w:t>
      </w:r>
      <w:r w:rsidRPr="003F4324">
        <w:rPr>
          <w:color w:val="000000" w:themeColor="text1"/>
          <w:lang w:val="en-GB"/>
        </w:rPr>
        <w:t xml:space="preserve"> = 1L;</w:t>
      </w:r>
    </w:p>
    <w:p w14:paraId="011D69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final JPanel contentPanel = new JPanel();</w:t>
      </w:r>
    </w:p>
    <w:p w14:paraId="605A1F1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textFieldLength;</w:t>
      </w:r>
    </w:p>
    <w:p w14:paraId="7C68593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textFieldHeight;</w:t>
      </w:r>
    </w:p>
    <w:p w14:paraId="4A34619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textFieldWidth;</w:t>
      </w:r>
    </w:p>
    <w:p w14:paraId="56917F9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panel_1;</w:t>
      </w:r>
    </w:p>
    <w:p w14:paraId="26D9204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panel_2;</w:t>
      </w:r>
    </w:p>
    <w:p w14:paraId="72B8C5E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panel;</w:t>
      </w:r>
    </w:p>
    <w:p w14:paraId="358DBF0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JComboBox&lt;Object&gt; comboBox;</w:t>
      </w:r>
    </w:p>
    <w:p w14:paraId="19E7718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</w:p>
    <w:p w14:paraId="5EFA07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Timber object = null;</w:t>
      </w:r>
    </w:p>
    <w:p w14:paraId="38F234B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</w:p>
    <w:p w14:paraId="3EDD5B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Timber getObject() {</w:t>
      </w:r>
    </w:p>
    <w:p w14:paraId="4D1967F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object;</w:t>
      </w:r>
    </w:p>
    <w:p w14:paraId="62B6BAF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730353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JButton okButton;</w:t>
      </w:r>
    </w:p>
    <w:p w14:paraId="2F76F08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JButton cancelButton;</w:t>
      </w:r>
    </w:p>
    <w:p w14:paraId="00F71C1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2FCF0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/**</w:t>
      </w:r>
    </w:p>
    <w:p w14:paraId="5C9D72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 Launch the application.</w:t>
      </w:r>
    </w:p>
    <w:p w14:paraId="1F36F5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*/</w:t>
      </w:r>
    </w:p>
    <w:p w14:paraId="1A82E11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static void main(String[] args) {</w:t>
      </w:r>
    </w:p>
    <w:p w14:paraId="2A015B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try {</w:t>
      </w:r>
    </w:p>
    <w:p w14:paraId="112C001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DlgTimber dialog = new DlgTimber();</w:t>
      </w:r>
    </w:p>
    <w:p w14:paraId="600C882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dialog.setDefaultCloseOperation(JDialog.</w:t>
      </w:r>
      <w:r w:rsidRPr="003F4324">
        <w:rPr>
          <w:i/>
          <w:iCs/>
          <w:color w:val="000000" w:themeColor="text1"/>
          <w:lang w:val="en-GB"/>
        </w:rPr>
        <w:t>DISPOSE_ON_CLOSE</w:t>
      </w:r>
      <w:r w:rsidRPr="003F4324">
        <w:rPr>
          <w:color w:val="000000" w:themeColor="text1"/>
          <w:lang w:val="en-GB"/>
        </w:rPr>
        <w:t>);</w:t>
      </w:r>
    </w:p>
    <w:p w14:paraId="5BCF84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dialog.setVisible(true);</w:t>
      </w:r>
    </w:p>
    <w:p w14:paraId="431632A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 catch (Exception e) {</w:t>
      </w:r>
    </w:p>
    <w:p w14:paraId="45A26AC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e.printStackTrace();</w:t>
      </w:r>
    </w:p>
    <w:p w14:paraId="02E7A8B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0C404C7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9C194B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27254F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/**</w:t>
      </w:r>
    </w:p>
    <w:p w14:paraId="67331A7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 Create the dialog.</w:t>
      </w:r>
    </w:p>
    <w:p w14:paraId="2E8AC09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*/</w:t>
      </w:r>
    </w:p>
    <w:p w14:paraId="1C0B97A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DlgTimber() {</w:t>
      </w:r>
    </w:p>
    <w:p w14:paraId="03C6CF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setModal(true);</w:t>
      </w:r>
    </w:p>
    <w:p w14:paraId="7D205EF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setTitle("Timber information");</w:t>
      </w:r>
    </w:p>
    <w:p w14:paraId="5DE73C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setBounds(100, 100, 450, 300);</w:t>
      </w:r>
    </w:p>
    <w:p w14:paraId="0B10E1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getContentPane().setLayout(new BorderLayout());</w:t>
      </w:r>
    </w:p>
    <w:p w14:paraId="21953A8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contentPanel.setBorder(new EmptyBorder(5, 5, 5, 5));</w:t>
      </w:r>
    </w:p>
    <w:p w14:paraId="74F44D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getContentPane().add(contentPanel, BorderLayout.</w:t>
      </w:r>
      <w:r w:rsidRPr="003F4324">
        <w:rPr>
          <w:i/>
          <w:iCs/>
          <w:color w:val="000000" w:themeColor="text1"/>
          <w:lang w:val="en-GB"/>
        </w:rPr>
        <w:t>CENTER</w:t>
      </w:r>
      <w:r w:rsidRPr="003F4324">
        <w:rPr>
          <w:color w:val="000000" w:themeColor="text1"/>
          <w:lang w:val="en-GB"/>
        </w:rPr>
        <w:t>);</w:t>
      </w:r>
    </w:p>
    <w:p w14:paraId="5B4281C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2179B0F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 = new JPanel();</w:t>
      </w:r>
    </w:p>
    <w:p w14:paraId="5487EA3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panel_1.setBorder(new TitledBorder(null, "Length,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7D31606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6A4C252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 = new JTextField();</w:t>
      </w:r>
    </w:p>
    <w:p w14:paraId="063981C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panel_1.add(textFieldLength);</w:t>
      </w:r>
    </w:p>
    <w:p w14:paraId="6733EB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textFieldLength.setColumns(10);</w:t>
      </w:r>
    </w:p>
    <w:p w14:paraId="4DE65EB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9CD464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730E3F4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49D67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 = new JPanel();</w:t>
      </w:r>
    </w:p>
    <w:p w14:paraId="258CC7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panel_2.setBorder(new TitledBorder(null, "Height,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24C2C7C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5F778F8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 = new JTextField();</w:t>
      </w:r>
    </w:p>
    <w:p w14:paraId="08CA5DF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panel_2.add(textFieldHeight);</w:t>
      </w:r>
    </w:p>
    <w:p w14:paraId="568406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textFieldHeight.setColumns(10);</w:t>
      </w:r>
    </w:p>
    <w:p w14:paraId="21EDDB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3D11EBF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73974F2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EC584B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 = new JPanel();</w:t>
      </w:r>
    </w:p>
    <w:p w14:paraId="4A81DE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panel.setBorder(new TitledBorder(null, "Width,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734F917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E8C392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 = new JTextField();</w:t>
      </w:r>
    </w:p>
    <w:p w14:paraId="74796C8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panel.add(textFieldWidth);</w:t>
      </w:r>
    </w:p>
    <w:p w14:paraId="71463FD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textFieldWidth.setColumns(10);</w:t>
      </w:r>
    </w:p>
    <w:p w14:paraId="2F0B835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67BAFDB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0BA4568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</w:p>
    <w:p w14:paraId="3A978AD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JPanel panel_3 = new JPanel();</w:t>
      </w:r>
    </w:p>
    <w:p w14:paraId="62B5931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panel_3.setBorder(new TitledBorder(new EtchedBorder(EtchedBorder.</w:t>
      </w:r>
      <w:r w:rsidRPr="003F4324">
        <w:rPr>
          <w:i/>
          <w:iCs/>
          <w:color w:val="000000" w:themeColor="text1"/>
          <w:lang w:val="en-GB"/>
        </w:rPr>
        <w:t>LOWERED</w:t>
      </w:r>
      <w:r w:rsidRPr="003F4324">
        <w:rPr>
          <w:color w:val="000000" w:themeColor="text1"/>
          <w:lang w:val="en-GB"/>
        </w:rPr>
        <w:t>, new Color(255, 255, 255), new Color(160, 160, 160)), "Wood selection", TitledBorder.</w:t>
      </w:r>
      <w:r w:rsidRPr="003F4324">
        <w:rPr>
          <w:i/>
          <w:iCs/>
          <w:color w:val="000000" w:themeColor="text1"/>
          <w:lang w:val="en-GB"/>
        </w:rPr>
        <w:t>CENTER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new Color(0, 0, 0)));</w:t>
      </w:r>
    </w:p>
    <w:p w14:paraId="6AD8123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GroupLayout gl_contentPanel = new GroupLayout(contentPanel);</w:t>
      </w:r>
    </w:p>
    <w:p w14:paraId="7E40ECA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gl_contentPanel.setHorizontalGroup(</w:t>
      </w:r>
    </w:p>
    <w:p w14:paraId="1BC2AC2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165297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.addGroup(gl_contentPanel.createSequentialGroup()</w:t>
      </w:r>
    </w:p>
    <w:p w14:paraId="7998579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.addGap(31)</w:t>
      </w:r>
    </w:p>
    <w:p w14:paraId="646439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.addComponent(panel_1,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7400DB5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5FEC9CB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.addComponent(panel_2,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1345AE3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733A411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1CE0BF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.addContainerGap(31,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))</w:t>
      </w:r>
    </w:p>
    <w:p w14:paraId="750DC3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.addGroup(Alignment.</w:t>
      </w:r>
      <w:r w:rsidRPr="003F4324">
        <w:rPr>
          <w:i/>
          <w:iCs/>
          <w:color w:val="000000" w:themeColor="text1"/>
          <w:lang w:val="en-GB"/>
        </w:rPr>
        <w:t>TRAILING</w:t>
      </w:r>
      <w:r w:rsidRPr="003F4324">
        <w:rPr>
          <w:color w:val="000000" w:themeColor="text1"/>
          <w:lang w:val="en-GB"/>
        </w:rPr>
        <w:t>, gl_contentPanel.createSequentialGroup()</w:t>
      </w:r>
    </w:p>
    <w:p w14:paraId="2C1DF2F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.addContainerGap(96,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</w:t>
      </w:r>
    </w:p>
    <w:p w14:paraId="13FE662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.addComponent(panel_3,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239,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21A225D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.addGap(91))</w:t>
      </w:r>
    </w:p>
    <w:p w14:paraId="64924EA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);</w:t>
      </w:r>
    </w:p>
    <w:p w14:paraId="5BDFE9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gl_contentPanel.setVerticalGroup(</w:t>
      </w:r>
    </w:p>
    <w:p w14:paraId="381B4F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0ABA2CC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.addGroup(gl_contentPanel.createSequentialGroup()</w:t>
      </w:r>
    </w:p>
    <w:p w14:paraId="23555CB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1CD27A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51AC861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.addComponent(panel_1,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62A01CE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.addComponent(panel_2,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3382BFB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))</w:t>
      </w:r>
    </w:p>
    <w:p w14:paraId="3A02710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.addGap(44)</w:t>
      </w:r>
    </w:p>
    <w:p w14:paraId="0AB607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.addComponent(panel_3,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47,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04565EE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.addContainerGap(76,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))</w:t>
      </w:r>
    </w:p>
    <w:p w14:paraId="0082869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);</w:t>
      </w:r>
    </w:p>
    <w:p w14:paraId="2A718F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panel_3.setLayout(new GridLayout(1, 0, 0, 0));</w:t>
      </w:r>
    </w:p>
    <w:p w14:paraId="61886F9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A2D98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comboBox = new JComboBox&lt;Object&gt;();</w:t>
      </w:r>
    </w:p>
    <w:p w14:paraId="523BC35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panel_3.add(comboBox);</w:t>
      </w:r>
    </w:p>
    <w:p w14:paraId="59C0BA7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51BF32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contentPanel.setLayout(gl_contentPanel);</w:t>
      </w:r>
    </w:p>
    <w:p w14:paraId="2F0F1FE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7246BB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JPanel buttonPane = new JPanel();</w:t>
      </w:r>
    </w:p>
    <w:p w14:paraId="1E878F4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buttonPane.setLayout(new FlowLayout(FlowLayout.</w:t>
      </w:r>
      <w:r w:rsidRPr="003F4324">
        <w:rPr>
          <w:i/>
          <w:iCs/>
          <w:color w:val="000000" w:themeColor="text1"/>
          <w:lang w:val="en-GB"/>
        </w:rPr>
        <w:t>RIGHT</w:t>
      </w:r>
      <w:r w:rsidRPr="003F4324">
        <w:rPr>
          <w:color w:val="000000" w:themeColor="text1"/>
          <w:lang w:val="en-GB"/>
        </w:rPr>
        <w:t>));</w:t>
      </w:r>
    </w:p>
    <w:p w14:paraId="519080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getContentPane().add(buttonPane, BorderLayout.</w:t>
      </w:r>
      <w:r w:rsidRPr="003F4324">
        <w:rPr>
          <w:i/>
          <w:iCs/>
          <w:color w:val="000000" w:themeColor="text1"/>
          <w:lang w:val="en-GB"/>
        </w:rPr>
        <w:t>SOUTH</w:t>
      </w:r>
      <w:r w:rsidRPr="003F4324">
        <w:rPr>
          <w:color w:val="000000" w:themeColor="text1"/>
          <w:lang w:val="en-GB"/>
        </w:rPr>
        <w:t>);</w:t>
      </w:r>
    </w:p>
    <w:p w14:paraId="2F93ADA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F789F5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JButton okButton = new JButton("OK");</w:t>
      </w:r>
    </w:p>
    <w:p w14:paraId="618528F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okButton.addActionListener(new ActionListener() {</w:t>
      </w:r>
    </w:p>
    <w:p w14:paraId="4C806D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public void actionPerformed(ActionEvent e) {</w:t>
      </w:r>
    </w:p>
    <w:p w14:paraId="75FD8F8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onOk();</w:t>
      </w:r>
    </w:p>
    <w:p w14:paraId="1B77C83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5D47E8C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});</w:t>
      </w:r>
    </w:p>
    <w:p w14:paraId="2AB9E02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okButton.setActionCommand("OK");</w:t>
      </w:r>
    </w:p>
    <w:p w14:paraId="37D810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buttonPane.add(okButton);</w:t>
      </w:r>
    </w:p>
    <w:p w14:paraId="76FFE4C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getRootPane().setDefaultButton(okButton);</w:t>
      </w:r>
    </w:p>
    <w:p w14:paraId="51F7EA2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2EDDAD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943085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JButton cancelButton = new JButton("Cancel");</w:t>
      </w:r>
    </w:p>
    <w:p w14:paraId="6BA380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cancelButton.addActionListener(new ActionListener() {</w:t>
      </w:r>
    </w:p>
    <w:p w14:paraId="7A7AA7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public void actionPerformed(ActionEvent e) {</w:t>
      </w:r>
    </w:p>
    <w:p w14:paraId="4E8929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onClear();</w:t>
      </w:r>
    </w:p>
    <w:p w14:paraId="7F02791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CEB51F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});</w:t>
      </w:r>
    </w:p>
    <w:p w14:paraId="0AB3A9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cancelButton.setActionCommand("Cancel");</w:t>
      </w:r>
    </w:p>
    <w:p w14:paraId="298AA9F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buttonPane.add(cancelButton);</w:t>
      </w:r>
    </w:p>
    <w:p w14:paraId="47A80D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52B0DB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2FBA36C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5D3DEC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getTextFieldLength() {</w:t>
      </w:r>
    </w:p>
    <w:p w14:paraId="7C15A55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textFieldLength;</w:t>
      </w:r>
    </w:p>
    <w:p w14:paraId="65751E3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9164BB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getTextFieldHeight() {</w:t>
      </w:r>
    </w:p>
    <w:p w14:paraId="4762F2A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textFieldHeight;</w:t>
      </w:r>
    </w:p>
    <w:p w14:paraId="3A05098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6E4C483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getTextFieldWidth() {</w:t>
      </w:r>
    </w:p>
    <w:p w14:paraId="7F7BC9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textFieldWidth;</w:t>
      </w:r>
    </w:p>
    <w:p w14:paraId="4AE9BF9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046801F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JComboBox&lt;Object&gt; getComboBox() {</w:t>
      </w:r>
    </w:p>
    <w:p w14:paraId="252008B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comboBox;</w:t>
      </w:r>
    </w:p>
    <w:p w14:paraId="58FC3AB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F6542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AAA199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JButton getOkButton() {</w:t>
      </w:r>
    </w:p>
    <w:p w14:paraId="7AA5698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okButton;</w:t>
      </w:r>
    </w:p>
    <w:p w14:paraId="36CD996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088239D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JButton getCancelButton() {</w:t>
      </w:r>
    </w:p>
    <w:p w14:paraId="06F2B76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cancelButton;</w:t>
      </w:r>
    </w:p>
    <w:p w14:paraId="2872449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42BDC6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void setWoodDirectory(WoodDirectory wd) {</w:t>
      </w:r>
    </w:p>
    <w:p w14:paraId="0562890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  <w:t>ComboBoxModel&lt;Object&gt; model = new DefaultComboBoxModel&lt;&gt;(wd.getArr());</w:t>
      </w:r>
    </w:p>
    <w:p w14:paraId="302EC7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comboBox.setModel(model);</w:t>
      </w:r>
    </w:p>
    <w:p w14:paraId="0DA389D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5EAC58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protected void onOk() {</w:t>
      </w:r>
    </w:p>
    <w:p w14:paraId="2AA8CB7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8939F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length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(textFieldLength.getText());</w:t>
      </w:r>
    </w:p>
    <w:p w14:paraId="42684A6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height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(textFieldHeight.getText());</w:t>
      </w:r>
    </w:p>
    <w:p w14:paraId="35FC4EC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width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(textFieldWidth.getText());</w:t>
      </w:r>
    </w:p>
    <w:p w14:paraId="2B67FD7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F72B24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Wood wood = (Wood) comboBox.getSelectedItem();</w:t>
      </w:r>
    </w:p>
    <w:p w14:paraId="7E2DA8D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object = new Timber(wood, length, height, width);</w:t>
      </w:r>
    </w:p>
    <w:p w14:paraId="38B39E5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this.setVisible(false);</w:t>
      </w:r>
    </w:p>
    <w:p w14:paraId="5DCE66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52343A6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}</w:t>
      </w:r>
    </w:p>
    <w:p w14:paraId="38B2376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80408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void onClear() {</w:t>
      </w:r>
    </w:p>
    <w:p w14:paraId="3DCE307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object = null;</w:t>
      </w:r>
    </w:p>
    <w:p w14:paraId="2A26079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textFieldLength.setText("");</w:t>
      </w:r>
    </w:p>
    <w:p w14:paraId="0FFF0F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textFieldHeight.setText("");</w:t>
      </w:r>
    </w:p>
    <w:p w14:paraId="4709C43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textFieldWidth.setText("");</w:t>
      </w:r>
    </w:p>
    <w:p w14:paraId="5CB9D77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608C97E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CAC22F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2C5C0A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}</w:t>
      </w:r>
    </w:p>
    <w:p w14:paraId="7D2E50BD" w14:textId="377CDAF4" w:rsidR="00611D22" w:rsidRPr="00611D22" w:rsidRDefault="00611D22" w:rsidP="00611D22">
      <w:pPr>
        <w:pStyle w:val="af1"/>
        <w:rPr>
          <w:color w:val="000000" w:themeColor="text1"/>
        </w:rPr>
      </w:pPr>
    </w:p>
    <w:p w14:paraId="49735EEA" w14:textId="1F659F93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8</w:t>
      </w:r>
      <w:r w:rsidRPr="003F4324">
        <w:rPr>
          <w:color w:val="000000" w:themeColor="text1"/>
        </w:rPr>
        <w:t xml:space="preserve"> –Код класу </w:t>
      </w:r>
      <w:proofErr w:type="spellStart"/>
      <w:r w:rsidRPr="003F4324">
        <w:rPr>
          <w:color w:val="000000" w:themeColor="text1"/>
          <w:lang w:val="en-US"/>
        </w:rPr>
        <w:t>Dlg</w:t>
      </w:r>
      <w:r>
        <w:rPr>
          <w:color w:val="000000" w:themeColor="text1"/>
          <w:lang w:val="en-US"/>
        </w:rPr>
        <w:t>Wood</w:t>
      </w:r>
      <w:proofErr w:type="spellEnd"/>
    </w:p>
    <w:p w14:paraId="3ECEE9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package view;</w:t>
      </w:r>
    </w:p>
    <w:p w14:paraId="22D7B96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48F1A81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java.awt.BorderLayout;</w:t>
      </w:r>
    </w:p>
    <w:p w14:paraId="79CA999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java.awt.FlowLayout;</w:t>
      </w:r>
    </w:p>
    <w:p w14:paraId="6C729C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java.awt.event.ActionEvent;</w:t>
      </w:r>
    </w:p>
    <w:p w14:paraId="03DA98E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java.awt.event.ActionListener;</w:t>
      </w:r>
    </w:p>
    <w:p w14:paraId="74280C6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3F7111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javax.swing.JButton;</w:t>
      </w:r>
    </w:p>
    <w:p w14:paraId="6FA90CB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javax.swing.JDialog;</w:t>
      </w:r>
    </w:p>
    <w:p w14:paraId="435900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javax.swing.JPanel;</w:t>
      </w:r>
    </w:p>
    <w:p w14:paraId="4865AD9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javax.swing.border.EmptyBorder;</w:t>
      </w:r>
    </w:p>
    <w:p w14:paraId="7FC1C3B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javax.swing.JTextField;</w:t>
      </w:r>
    </w:p>
    <w:p w14:paraId="477E03F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javax.swing.border.TitledBorder;</w:t>
      </w:r>
    </w:p>
    <w:p w14:paraId="486C103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74B82D1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model.Wood;</w:t>
      </w:r>
    </w:p>
    <w:p w14:paraId="58A6638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0246323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public class DlgWood extends JDialog {</w:t>
      </w:r>
    </w:p>
    <w:p w14:paraId="5A00B2C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7D77DD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private static final long </w:t>
      </w:r>
      <w:r w:rsidRPr="003F4324">
        <w:rPr>
          <w:i/>
          <w:iCs/>
          <w:color w:val="000000" w:themeColor="text1"/>
          <w:lang w:val="en-US"/>
        </w:rPr>
        <w:t>serialVersionUID</w:t>
      </w:r>
      <w:r w:rsidRPr="003F4324">
        <w:rPr>
          <w:color w:val="000000" w:themeColor="text1"/>
          <w:lang w:val="en-US"/>
        </w:rPr>
        <w:t xml:space="preserve"> = 1L;</w:t>
      </w:r>
    </w:p>
    <w:p w14:paraId="5103BA7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final JPanel contentPanel = new JPanel();</w:t>
      </w:r>
    </w:p>
    <w:p w14:paraId="1715F9E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  <w:t>private JTextField textFieldDensity;</w:t>
      </w:r>
    </w:p>
    <w:p w14:paraId="4121822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JTextField textFieldName;</w:t>
      </w:r>
    </w:p>
    <w:p w14:paraId="3D8B5E4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JTextField textFieldId;</w:t>
      </w:r>
    </w:p>
    <w:p w14:paraId="26AC752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Wood object = null;</w:t>
      </w:r>
    </w:p>
    <w:p w14:paraId="41181FB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JButton okButton;</w:t>
      </w:r>
    </w:p>
    <w:p w14:paraId="55852CD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JButton cancelButton;</w:t>
      </w:r>
    </w:p>
    <w:p w14:paraId="7116C00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10D27B2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75CC600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/**</w:t>
      </w:r>
    </w:p>
    <w:p w14:paraId="3C8E232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 Launch the application.</w:t>
      </w:r>
    </w:p>
    <w:p w14:paraId="33E8356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*/</w:t>
      </w:r>
    </w:p>
    <w:p w14:paraId="6E55E29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static void main(String[] args) {</w:t>
      </w:r>
    </w:p>
    <w:p w14:paraId="6FE2DF2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try {</w:t>
      </w:r>
    </w:p>
    <w:p w14:paraId="6D9881D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DlgWood dialog = new DlgWood();</w:t>
      </w:r>
    </w:p>
    <w:p w14:paraId="0EBABDE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dialog.setDefaultCloseOperation(JDialog.</w:t>
      </w:r>
      <w:r w:rsidRPr="003F4324">
        <w:rPr>
          <w:i/>
          <w:iCs/>
          <w:color w:val="000000" w:themeColor="text1"/>
          <w:lang w:val="en-US"/>
        </w:rPr>
        <w:t>DISPOSE_ON_CLOSE</w:t>
      </w:r>
      <w:r w:rsidRPr="003F4324">
        <w:rPr>
          <w:color w:val="000000" w:themeColor="text1"/>
          <w:lang w:val="en-US"/>
        </w:rPr>
        <w:t>);</w:t>
      </w:r>
    </w:p>
    <w:p w14:paraId="2D13E67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dialog.setVisible(true);</w:t>
      </w:r>
    </w:p>
    <w:p w14:paraId="6F7D28C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 catch (Exception e) {</w:t>
      </w:r>
    </w:p>
    <w:p w14:paraId="2F91B04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e.printStackTrace();</w:t>
      </w:r>
    </w:p>
    <w:p w14:paraId="0323B1B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0B6575E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4E67D54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006E4A3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/**</w:t>
      </w:r>
    </w:p>
    <w:p w14:paraId="222228C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 Create the dialog.</w:t>
      </w:r>
    </w:p>
    <w:p w14:paraId="13840DE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*/</w:t>
      </w:r>
    </w:p>
    <w:p w14:paraId="4C1521B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DlgWood() {</w:t>
      </w:r>
    </w:p>
    <w:p w14:paraId="61BAD7F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setModal(true);</w:t>
      </w:r>
    </w:p>
    <w:p w14:paraId="57FCBBC2" w14:textId="4D2F3BBB" w:rsid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setTitle("Wood information");</w:t>
      </w:r>
    </w:p>
    <w:p w14:paraId="40165EBA" w14:textId="77777777" w:rsidR="00FA19DC" w:rsidRPr="00FA19DC" w:rsidRDefault="00FA19DC" w:rsidP="00FA19DC">
      <w:pPr>
        <w:pStyle w:val="af1"/>
        <w:rPr>
          <w:color w:val="000000" w:themeColor="text1"/>
          <w:lang w:val="en-US"/>
        </w:rPr>
      </w:pPr>
      <w:r w:rsidRPr="00FA19DC">
        <w:rPr>
          <w:color w:val="000000" w:themeColor="text1"/>
          <w:lang w:val="en-US"/>
        </w:rPr>
        <w:t>setTitle("Wood information:");</w:t>
      </w:r>
    </w:p>
    <w:p w14:paraId="353CCC3B" w14:textId="77777777" w:rsidR="00FA19DC" w:rsidRPr="00FA19DC" w:rsidRDefault="00FA19DC" w:rsidP="00FA19DC">
      <w:pPr>
        <w:pStyle w:val="af1"/>
        <w:rPr>
          <w:color w:val="000000" w:themeColor="text1"/>
          <w:lang w:val="en-US"/>
        </w:rPr>
      </w:pPr>
      <w:r w:rsidRPr="00FA19DC">
        <w:rPr>
          <w:color w:val="000000" w:themeColor="text1"/>
          <w:lang w:val="en-US"/>
        </w:rPr>
        <w:tab/>
      </w:r>
      <w:r w:rsidRPr="00FA19DC">
        <w:rPr>
          <w:color w:val="000000" w:themeColor="text1"/>
          <w:lang w:val="en-US"/>
        </w:rPr>
        <w:tab/>
        <w:t>setResizable(false);</w:t>
      </w:r>
    </w:p>
    <w:p w14:paraId="281346C2" w14:textId="77777777" w:rsidR="00FA19DC" w:rsidRPr="003F4324" w:rsidRDefault="00FA19DC" w:rsidP="003F4324">
      <w:pPr>
        <w:pStyle w:val="af1"/>
        <w:rPr>
          <w:color w:val="000000" w:themeColor="text1"/>
          <w:lang w:val="en-US"/>
        </w:rPr>
      </w:pPr>
    </w:p>
    <w:p w14:paraId="15BBD9D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setBounds(100, 100, 450, 300);</w:t>
      </w:r>
    </w:p>
    <w:p w14:paraId="62A006A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getContentPane().setLayout(new BorderLayout());</w:t>
      </w:r>
    </w:p>
    <w:p w14:paraId="302D46A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contentPanel.setBorder(new EmptyBorder(5, 5, 5, 5));</w:t>
      </w:r>
    </w:p>
    <w:p w14:paraId="53FC882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getContentPane().add(contentPanel, BorderLayout.</w:t>
      </w:r>
      <w:r w:rsidRPr="003F4324">
        <w:rPr>
          <w:i/>
          <w:iCs/>
          <w:color w:val="000000" w:themeColor="text1"/>
          <w:lang w:val="en-US"/>
        </w:rPr>
        <w:t>NORTH</w:t>
      </w:r>
      <w:r w:rsidRPr="003F4324">
        <w:rPr>
          <w:color w:val="000000" w:themeColor="text1"/>
          <w:lang w:val="en-US"/>
        </w:rPr>
        <w:t>);</w:t>
      </w:r>
    </w:p>
    <w:p w14:paraId="19FF1F7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contentPanel.setLayout(new FlowLayout(FlowLayout.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, 5, 5));</w:t>
      </w:r>
    </w:p>
    <w:p w14:paraId="6B6640D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4CD3401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5F4DA7A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"Id",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4125F64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6865F39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2A3F7E2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textFieldId = new JTextField();</w:t>
      </w:r>
    </w:p>
    <w:p w14:paraId="60D6F6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panel.add(textFieldId);</w:t>
      </w:r>
    </w:p>
    <w:p w14:paraId="31AB56A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textFieldId.setColumns(10);</w:t>
      </w:r>
    </w:p>
    <w:p w14:paraId="1528020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3AE2E40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2D534C7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6FAA571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74DBD49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"Name",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30785AF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1447483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0DA9670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textFieldName = new JTextField();</w:t>
      </w:r>
    </w:p>
    <w:p w14:paraId="36E343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panel.add(textFieldName);</w:t>
      </w:r>
    </w:p>
    <w:p w14:paraId="47920D1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textFieldName.setColumns(10);</w:t>
      </w:r>
    </w:p>
    <w:p w14:paraId="490C301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739E10A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1F12A1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6BE864F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4D76ECF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"Density, kg/m^3",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666D9C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1610C30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1C17CE9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textFieldDensity = new JTextField();</w:t>
      </w:r>
    </w:p>
    <w:p w14:paraId="585C92C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panel.add(textFieldDensity);</w:t>
      </w:r>
    </w:p>
    <w:p w14:paraId="7276B62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textFieldDensity.setColumns(10);</w:t>
      </w:r>
    </w:p>
    <w:p w14:paraId="4F37C1C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2912AD3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4C8BE55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2DEAADC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buttonPane = new JPanel();</w:t>
      </w:r>
    </w:p>
    <w:p w14:paraId="1F18627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getContentPane().add(buttonPane, BorderLayout.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);</w:t>
      </w:r>
    </w:p>
    <w:p w14:paraId="058710A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buttonPane.setLayout(new FlowLayout(FlowLayout.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, 5, 5));</w:t>
      </w:r>
    </w:p>
    <w:p w14:paraId="2997B0B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3B6222B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JButton okButton = new JButton("OK");</w:t>
      </w:r>
    </w:p>
    <w:p w14:paraId="3EDB551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okButton.addActionListener(new ActionListener() {</w:t>
      </w:r>
    </w:p>
    <w:p w14:paraId="7F5D636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public void actionPerformed(ActionEvent e) {</w:t>
      </w:r>
    </w:p>
    <w:p w14:paraId="3CBB116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onOK();</w:t>
      </w:r>
    </w:p>
    <w:p w14:paraId="6F9866A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44A5F4C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DAC121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});</w:t>
      </w:r>
    </w:p>
    <w:p w14:paraId="3D3EE51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okButton.setActionCommand("OK");</w:t>
      </w:r>
    </w:p>
    <w:p w14:paraId="30E814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buttonPane.add(okButton);</w:t>
      </w:r>
    </w:p>
    <w:p w14:paraId="5257F45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getRootPane().setDefaultButton(okButton);</w:t>
      </w:r>
    </w:p>
    <w:p w14:paraId="1346D2E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F16B5F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454EFBA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JButton cancelButton = new JButton("Cancel");</w:t>
      </w:r>
    </w:p>
    <w:p w14:paraId="0219F1D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cancelButton.addActionListener(new ActionListener() {</w:t>
      </w:r>
    </w:p>
    <w:p w14:paraId="3860993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public void actionPerformed(ActionEvent e) {</w:t>
      </w:r>
    </w:p>
    <w:p w14:paraId="6CE24BA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onCancel();</w:t>
      </w:r>
    </w:p>
    <w:p w14:paraId="407CA4B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08C743D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});</w:t>
      </w:r>
    </w:p>
    <w:p w14:paraId="5F83512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cancelButton.setActionCommand("Cancel");</w:t>
      </w:r>
    </w:p>
    <w:p w14:paraId="4BCCECC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buttonPane.add(cancelButton);</w:t>
      </w:r>
    </w:p>
    <w:p w14:paraId="0FA5780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59FB3CB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6547EC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4290C41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Wood getObject() {</w:t>
      </w:r>
    </w:p>
    <w:p w14:paraId="46C0068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object;</w:t>
      </w:r>
    </w:p>
    <w:p w14:paraId="4FC7C7F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3E4EC41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EC5882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B04822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protected void onOK() {</w:t>
      </w:r>
    </w:p>
    <w:p w14:paraId="6700F68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int id = Integer.</w:t>
      </w:r>
      <w:r w:rsidRPr="003F4324">
        <w:rPr>
          <w:i/>
          <w:iCs/>
          <w:color w:val="000000" w:themeColor="text1"/>
          <w:lang w:val="en-US"/>
        </w:rPr>
        <w:t>parseInt</w:t>
      </w:r>
      <w:r w:rsidRPr="003F4324">
        <w:rPr>
          <w:color w:val="000000" w:themeColor="text1"/>
          <w:lang w:val="en-US"/>
        </w:rPr>
        <w:t>(textFieldId.getText());</w:t>
      </w:r>
    </w:p>
    <w:p w14:paraId="2AFF021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String name = textFieldName.getText();</w:t>
      </w:r>
    </w:p>
    <w:p w14:paraId="13FF42A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float density = Float.</w:t>
      </w:r>
      <w:r w:rsidRPr="003F4324">
        <w:rPr>
          <w:i/>
          <w:iCs/>
          <w:color w:val="000000" w:themeColor="text1"/>
          <w:lang w:val="en-US"/>
        </w:rPr>
        <w:t>parseFloat</w:t>
      </w:r>
      <w:r w:rsidRPr="003F4324">
        <w:rPr>
          <w:color w:val="000000" w:themeColor="text1"/>
          <w:lang w:val="en-US"/>
        </w:rPr>
        <w:t>(textFieldDensity.getText());</w:t>
      </w:r>
    </w:p>
    <w:p w14:paraId="42AC0F6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object = new Wood(id, name, density);</w:t>
      </w:r>
    </w:p>
    <w:p w14:paraId="5DD6BD8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this.setVisible(false);</w:t>
      </w:r>
    </w:p>
    <w:p w14:paraId="1230B95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7243BA7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B54477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protected void onCancel() {</w:t>
      </w:r>
    </w:p>
    <w:p w14:paraId="5B472FF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object = null;</w:t>
      </w:r>
    </w:p>
    <w:p w14:paraId="55091C3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this.setVisible(false);</w:t>
      </w:r>
    </w:p>
    <w:p w14:paraId="598BFD8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6A8A5A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58B5D95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getTextFieldId() {</w:t>
      </w:r>
    </w:p>
    <w:p w14:paraId="535EC08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textFieldId;</w:t>
      </w:r>
    </w:p>
    <w:p w14:paraId="750C0B0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6A0FD02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getTextFieldName() {</w:t>
      </w:r>
    </w:p>
    <w:p w14:paraId="7BB236D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textFieldName;</w:t>
      </w:r>
    </w:p>
    <w:p w14:paraId="7EEFF1C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561A9D4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getTextFieldDensity() {</w:t>
      </w:r>
    </w:p>
    <w:p w14:paraId="5610AC1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textFieldDensity;</w:t>
      </w:r>
    </w:p>
    <w:p w14:paraId="58A705D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1A98AD6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JButton getOkButton() {</w:t>
      </w:r>
    </w:p>
    <w:p w14:paraId="6E41122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okButton;</w:t>
      </w:r>
    </w:p>
    <w:p w14:paraId="51620B7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395E3E4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JButton getCancelButton() {</w:t>
      </w:r>
    </w:p>
    <w:p w14:paraId="6F87FB2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cancelButton;</w:t>
      </w:r>
    </w:p>
    <w:p w14:paraId="4EBB5E2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0517438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88556B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}</w:t>
      </w:r>
    </w:p>
    <w:p w14:paraId="25DA776F" w14:textId="77777777" w:rsidR="003F4324" w:rsidRPr="003F4324" w:rsidRDefault="003F4324" w:rsidP="003F4324">
      <w:pPr>
        <w:pStyle w:val="af1"/>
        <w:rPr>
          <w:lang w:val="en-US"/>
        </w:rPr>
      </w:pPr>
    </w:p>
    <w:p w14:paraId="76E04834" w14:textId="3CDB3EF9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9</w:t>
      </w:r>
      <w:r w:rsidRPr="003F4324">
        <w:rPr>
          <w:color w:val="000000" w:themeColor="text1"/>
        </w:rPr>
        <w:t xml:space="preserve"> –Код класу </w:t>
      </w:r>
      <w:proofErr w:type="spellStart"/>
      <w:r>
        <w:rPr>
          <w:color w:val="000000" w:themeColor="text1"/>
          <w:lang w:val="en-US"/>
        </w:rPr>
        <w:t>InfoFrame</w:t>
      </w:r>
      <w:proofErr w:type="spellEnd"/>
    </w:p>
    <w:p w14:paraId="322DF5D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package view;</w:t>
      </w:r>
    </w:p>
    <w:p w14:paraId="283CB4C3" w14:textId="77777777" w:rsidR="00FA19DC" w:rsidRPr="00FA19DC" w:rsidRDefault="00FA19DC" w:rsidP="00FA19DC">
      <w:pPr>
        <w:pStyle w:val="af1"/>
        <w:rPr>
          <w:lang w:val="en-US"/>
        </w:rPr>
      </w:pPr>
    </w:p>
    <w:p w14:paraId="3BEF622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java.awt.EventQueue;</w:t>
      </w:r>
    </w:p>
    <w:p w14:paraId="699526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java.awt.Graphics;</w:t>
      </w:r>
    </w:p>
    <w:p w14:paraId="19EBDB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java.awt.Graphics2D;</w:t>
      </w:r>
    </w:p>
    <w:p w14:paraId="084EA572" w14:textId="77777777" w:rsidR="00FA19DC" w:rsidRPr="00FA19DC" w:rsidRDefault="00FA19DC" w:rsidP="00FA19DC">
      <w:pPr>
        <w:pStyle w:val="af1"/>
        <w:rPr>
          <w:lang w:val="en-US"/>
        </w:rPr>
      </w:pPr>
    </w:p>
    <w:p w14:paraId="4C2DB1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javax.imageio.ImageIO;</w:t>
      </w:r>
    </w:p>
    <w:p w14:paraId="1004FFB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>import javax.swing.JFrame;</w:t>
      </w:r>
    </w:p>
    <w:p w14:paraId="2AD354E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javax.swing.JLabel;</w:t>
      </w:r>
    </w:p>
    <w:p w14:paraId="086D86C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javax.swing.JPanel;</w:t>
      </w:r>
    </w:p>
    <w:p w14:paraId="6CD743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javax.swing.border.EmptyBorder;</w:t>
      </w:r>
    </w:p>
    <w:p w14:paraId="193BBD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java.awt.GridBagLayout;</w:t>
      </w:r>
    </w:p>
    <w:p w14:paraId="23DCDE8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java.awt.Image;</w:t>
      </w:r>
    </w:p>
    <w:p w14:paraId="6B517B91" w14:textId="77777777" w:rsidR="00FA19DC" w:rsidRPr="00FA19DC" w:rsidRDefault="00FA19DC" w:rsidP="00FA19DC">
      <w:pPr>
        <w:pStyle w:val="af1"/>
        <w:rPr>
          <w:lang w:val="en-US"/>
        </w:rPr>
      </w:pPr>
    </w:p>
    <w:p w14:paraId="2FFE4F0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javax.swing.JTextArea;</w:t>
      </w:r>
    </w:p>
    <w:p w14:paraId="4A2B9CC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java.awt.GridBagConstraints;</w:t>
      </w:r>
    </w:p>
    <w:p w14:paraId="062A968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java.awt.Panel;</w:t>
      </w:r>
    </w:p>
    <w:p w14:paraId="2ADE564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java.awt.image.BufferedImage;</w:t>
      </w:r>
    </w:p>
    <w:p w14:paraId="2EA1687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java.io.IOException;</w:t>
      </w:r>
    </w:p>
    <w:p w14:paraId="01327D2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java.awt.Insets;</w:t>
      </w:r>
    </w:p>
    <w:p w14:paraId="08F8BAD5" w14:textId="77777777" w:rsidR="00FA19DC" w:rsidRPr="00FA19DC" w:rsidRDefault="00FA19DC" w:rsidP="00FA19DC">
      <w:pPr>
        <w:pStyle w:val="af1"/>
        <w:rPr>
          <w:lang w:val="en-US"/>
        </w:rPr>
      </w:pPr>
    </w:p>
    <w:p w14:paraId="4924398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public class InfoFrame extends JFrame {</w:t>
      </w:r>
    </w:p>
    <w:p w14:paraId="0DC08FBC" w14:textId="77777777" w:rsidR="00FA19DC" w:rsidRPr="00FA19DC" w:rsidRDefault="00FA19DC" w:rsidP="00FA19DC">
      <w:pPr>
        <w:pStyle w:val="af1"/>
        <w:rPr>
          <w:lang w:val="en-US"/>
        </w:rPr>
      </w:pPr>
    </w:p>
    <w:p w14:paraId="2F56CF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static final long serialVersionUID = 1L;</w:t>
      </w:r>
    </w:p>
    <w:p w14:paraId="3059ADAE" w14:textId="77777777" w:rsidR="00FA19DC" w:rsidRPr="00FA19DC" w:rsidRDefault="00FA19DC" w:rsidP="00FA19DC">
      <w:pPr>
        <w:pStyle w:val="af1"/>
        <w:rPr>
          <w:lang w:val="en-US"/>
        </w:rPr>
      </w:pPr>
    </w:p>
    <w:p w14:paraId="7B68C77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7DB94FE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Launch the application.</w:t>
      </w:r>
    </w:p>
    <w:p w14:paraId="493C82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315715A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4E680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java.net.URL url =</w:t>
      </w:r>
    </w:p>
    <w:p w14:paraId="49CC8C5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InfoFrame.class.getResource("/resource/liza.jpg");</w:t>
      </w:r>
    </w:p>
    <w:p w14:paraId="47315A1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private BufferedImage img = null;</w:t>
      </w:r>
    </w:p>
    <w:p w14:paraId="4B5A3F28" w14:textId="77777777" w:rsidR="00FA19DC" w:rsidRPr="00FA19DC" w:rsidRDefault="00FA19DC" w:rsidP="00FA19DC">
      <w:pPr>
        <w:pStyle w:val="af1"/>
        <w:rPr>
          <w:lang w:val="en-US"/>
        </w:rPr>
      </w:pPr>
    </w:p>
    <w:p w14:paraId="6035C5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{</w:t>
      </w:r>
    </w:p>
    <w:p w14:paraId="09EEAB5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try {</w:t>
      </w:r>
    </w:p>
    <w:p w14:paraId="242FE2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img = ImageIO.read(url);  </w:t>
      </w:r>
    </w:p>
    <w:p w14:paraId="5C0C58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 catch (IOException e1) {</w:t>
      </w:r>
    </w:p>
    <w:p w14:paraId="60A9992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e1.printStackTrace();</w:t>
      </w:r>
    </w:p>
    <w:p w14:paraId="656641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</w:t>
      </w:r>
    </w:p>
    <w:p w14:paraId="1EDA19D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}</w:t>
      </w:r>
    </w:p>
    <w:p w14:paraId="301E149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</w:t>
      </w:r>
    </w:p>
    <w:p w14:paraId="0D08A34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static void main(String[] args) {</w:t>
      </w:r>
    </w:p>
    <w:p w14:paraId="1F6C73A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EventQueue.invokeLater(new Runnable() {</w:t>
      </w:r>
    </w:p>
    <w:p w14:paraId="1E9E4CA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run() {</w:t>
      </w:r>
    </w:p>
    <w:p w14:paraId="39EF5AD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try {</w:t>
      </w:r>
    </w:p>
    <w:p w14:paraId="2E7DB2F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InfoFrame frame = new InfoFrame();</w:t>
      </w:r>
    </w:p>
    <w:p w14:paraId="274790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frame.setVisible(true);</w:t>
      </w:r>
    </w:p>
    <w:p w14:paraId="7F6D8F1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 catch (Exception e) {</w:t>
      </w:r>
    </w:p>
    <w:p w14:paraId="2917862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e.printStackTrace();</w:t>
      </w:r>
    </w:p>
    <w:p w14:paraId="0682588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518A8B5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B100B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4191575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7FD15D6D" w14:textId="77777777" w:rsidR="00FA19DC" w:rsidRPr="00FA19DC" w:rsidRDefault="00FA19DC" w:rsidP="00FA19DC">
      <w:pPr>
        <w:pStyle w:val="af1"/>
        <w:rPr>
          <w:lang w:val="en-US"/>
        </w:rPr>
      </w:pPr>
    </w:p>
    <w:p w14:paraId="1DFA2C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217EF92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Create the frame.</w:t>
      </w:r>
    </w:p>
    <w:p w14:paraId="1F28DF0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DFFE5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  <w:t>public InfoFrame() {</w:t>
      </w:r>
    </w:p>
    <w:p w14:paraId="5D1B268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getContentPane().setEnabled(false);</w:t>
      </w:r>
    </w:p>
    <w:p w14:paraId="75A17BC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setTitle("Developer information");</w:t>
      </w:r>
    </w:p>
    <w:p w14:paraId="4F167B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setBounds(50, 100, 396, 345);</w:t>
      </w:r>
    </w:p>
    <w:p w14:paraId="2C9560E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setResizable(false);</w:t>
      </w:r>
    </w:p>
    <w:p w14:paraId="79B3E2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 gridBagLayout = new GridBagLayout();</w:t>
      </w:r>
    </w:p>
    <w:p w14:paraId="050EAF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gridBagLayout.columnWidths = new int[]{0, 0};</w:t>
      </w:r>
    </w:p>
    <w:p w14:paraId="1F65F9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gridBagLayout.rowHeights = new int[]{0, 0, 0};</w:t>
      </w:r>
    </w:p>
    <w:p w14:paraId="261F8A6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gridBagLayout.columnWeights = new double[]{1.0, Double.MIN_VALUE};</w:t>
      </w:r>
    </w:p>
    <w:p w14:paraId="230D017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gridBagLayout.rowWeights = new double[]{1.0, 0.0, Double.MIN_VALUE};</w:t>
      </w:r>
    </w:p>
    <w:p w14:paraId="44FDCB4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getContentPane().setLayout(gridBagLayout); </w:t>
      </w:r>
    </w:p>
    <w:p w14:paraId="576B70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4FB78595" w14:textId="77777777" w:rsidR="00FA19DC" w:rsidRPr="00FA19DC" w:rsidRDefault="00FA19DC" w:rsidP="00FA19DC">
      <w:pPr>
        <w:pStyle w:val="af1"/>
        <w:rPr>
          <w:lang w:val="en-US"/>
        </w:rPr>
      </w:pPr>
    </w:p>
    <w:p w14:paraId="4E8C888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005FB1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JPanel panel = new JPanel() {</w:t>
      </w:r>
    </w:p>
    <w:p w14:paraId="721E479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public void paintComponent(Graphics g) {</w:t>
      </w:r>
    </w:p>
    <w:p w14:paraId="0EAD906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super.paintComponent(g);</w:t>
      </w:r>
    </w:p>
    <w:p w14:paraId="33897CC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Graphics2D g2d =(Graphics2D) g;</w:t>
      </w:r>
    </w:p>
    <w:p w14:paraId="3C84FBC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Image scaledImg = img.getScaledInstance(getWidth(),</w:t>
      </w:r>
    </w:p>
    <w:p w14:paraId="54BC6D3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    getHeight(),Image. SCALE_SMOOTH);</w:t>
      </w:r>
    </w:p>
    <w:p w14:paraId="5BB7BC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g2d.drawImage(scaledImg, 0, 0, this);</w:t>
      </w:r>
    </w:p>
    <w:p w14:paraId="32D44B5D" w14:textId="77777777" w:rsidR="00FA19DC" w:rsidRPr="00FA19DC" w:rsidRDefault="00FA19DC" w:rsidP="00FA19DC">
      <w:pPr>
        <w:pStyle w:val="af1"/>
        <w:rPr>
          <w:lang w:val="en-US"/>
        </w:rPr>
      </w:pPr>
    </w:p>
    <w:p w14:paraId="155BFEA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}</w:t>
      </w:r>
    </w:p>
    <w:p w14:paraId="0545650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};</w:t>
      </w:r>
    </w:p>
    <w:p w14:paraId="52406F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GridBagConstraints gbc_panel = new GridBagConstraints();</w:t>
      </w:r>
    </w:p>
    <w:p w14:paraId="0CF0BBC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gbc_panel.insets = new Insets(0, 0, 5, 0);</w:t>
      </w:r>
    </w:p>
    <w:p w14:paraId="0A5FD54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gbc_panel.fill = GridBagConstraints.BOTH;</w:t>
      </w:r>
    </w:p>
    <w:p w14:paraId="1984AE9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gbc_panel.gridx = 0;</w:t>
      </w:r>
    </w:p>
    <w:p w14:paraId="122A0B5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gbc_panel.gridy = 0;</w:t>
      </w:r>
    </w:p>
    <w:p w14:paraId="72016BC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getContentPane().add(panel, gbc_panel);</w:t>
      </w:r>
    </w:p>
    <w:p w14:paraId="3B8FCDF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16DC4FB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JTextArea textArea = new JTextArea();</w:t>
      </w:r>
    </w:p>
    <w:p w14:paraId="1CEB366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textArea.setEditable(false);</w:t>
      </w:r>
    </w:p>
    <w:p w14:paraId="0692471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textArea.setTabSize(1);</w:t>
      </w:r>
    </w:p>
    <w:p w14:paraId="34BCF526" w14:textId="6B502F78" w:rsidR="00FA19DC" w:rsidRPr="00C55332" w:rsidRDefault="00FA19DC" w:rsidP="00C55332">
      <w:pPr>
        <w:pStyle w:val="af1"/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="00C55332" w:rsidRPr="00C55332">
        <w:t>textArea.setText("The program was created by:\r\nZenenko Yelizaveta\r\nStudent of KI 222\r\nlizazenenko@gmail.com");</w:t>
      </w:r>
    </w:p>
    <w:p w14:paraId="50157F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GridBagConstraints gbc_textArea = new GridBagConstraints();</w:t>
      </w:r>
    </w:p>
    <w:p w14:paraId="63C77E5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gbc_textArea.fill = GridBagConstraints.BOTH;</w:t>
      </w:r>
    </w:p>
    <w:p w14:paraId="7747FEA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gbc_textArea.gridx = 0;</w:t>
      </w:r>
    </w:p>
    <w:p w14:paraId="2001BF2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gbc_textArea.gridy = 1;</w:t>
      </w:r>
    </w:p>
    <w:p w14:paraId="7E0E73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getContentPane().add(textArea, gbc_textArea);</w:t>
      </w:r>
    </w:p>
    <w:p w14:paraId="0B70563B" w14:textId="2A5BFF7F" w:rsidR="00FA19DC" w:rsidRPr="00FA19DC" w:rsidRDefault="00FA19DC" w:rsidP="00FA19DC">
      <w:pPr>
        <w:pStyle w:val="af1"/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t>setResizable(false);</w:t>
      </w:r>
    </w:p>
    <w:p w14:paraId="6FA8B95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36DA7F3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774F47B4" w14:textId="77777777" w:rsidR="00FA19DC" w:rsidRPr="00FA19DC" w:rsidRDefault="00FA19DC" w:rsidP="00FA19DC">
      <w:pPr>
        <w:pStyle w:val="af1"/>
        <w:rPr>
          <w:lang w:val="en-US"/>
        </w:rPr>
      </w:pPr>
    </w:p>
    <w:p w14:paraId="420BB6F7" w14:textId="377EC5B8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}</w:t>
      </w:r>
    </w:p>
    <w:p w14:paraId="5A1E7F0C" w14:textId="18D64826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lastRenderedPageBreak/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10</w:t>
      </w:r>
      <w:r w:rsidRPr="003F4324">
        <w:rPr>
          <w:color w:val="000000" w:themeColor="text1"/>
        </w:rPr>
        <w:t xml:space="preserve"> –Код класу </w:t>
      </w:r>
      <w:proofErr w:type="spellStart"/>
      <w:r>
        <w:rPr>
          <w:color w:val="000000" w:themeColor="text1"/>
          <w:lang w:val="en-US"/>
        </w:rPr>
        <w:t>MainView</w:t>
      </w:r>
      <w:proofErr w:type="spellEnd"/>
    </w:p>
    <w:p w14:paraId="7F776A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package view;</w:t>
      </w:r>
    </w:p>
    <w:p w14:paraId="233CE1E7" w14:textId="77777777" w:rsidR="00FA19DC" w:rsidRPr="00FA19DC" w:rsidRDefault="00FA19DC" w:rsidP="00FA19DC">
      <w:pPr>
        <w:pStyle w:val="af1"/>
        <w:rPr>
          <w:lang w:val="en-US"/>
        </w:rPr>
      </w:pPr>
    </w:p>
    <w:p w14:paraId="71B3201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java.awt.TextComponent;</w:t>
      </w:r>
    </w:p>
    <w:p w14:paraId="7FE26BD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java.awt.EventQueue;</w:t>
      </w:r>
    </w:p>
    <w:p w14:paraId="2C500986" w14:textId="77777777" w:rsidR="00FA19DC" w:rsidRPr="00FA19DC" w:rsidRDefault="00FA19DC" w:rsidP="00FA19DC">
      <w:pPr>
        <w:pStyle w:val="af1"/>
        <w:rPr>
          <w:lang w:val="en-US"/>
        </w:rPr>
      </w:pPr>
    </w:p>
    <w:p w14:paraId="158A1B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javax.swing.JFrame;</w:t>
      </w:r>
    </w:p>
    <w:p w14:paraId="6E43F0E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java.awt.BorderLayout;</w:t>
      </w:r>
    </w:p>
    <w:p w14:paraId="3F7D2C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javax.swing.JScrollPane;</w:t>
      </w:r>
    </w:p>
    <w:p w14:paraId="4029A39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javax.swing.JTextArea;</w:t>
      </w:r>
    </w:p>
    <w:p w14:paraId="18752D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javax.swing.SwingUtilities;</w:t>
      </w:r>
    </w:p>
    <w:p w14:paraId="62630F56" w14:textId="77777777" w:rsidR="00FA19DC" w:rsidRPr="00FA19DC" w:rsidRDefault="00FA19DC" w:rsidP="00FA19DC">
      <w:pPr>
        <w:pStyle w:val="af1"/>
        <w:rPr>
          <w:lang w:val="en-US"/>
        </w:rPr>
      </w:pPr>
    </w:p>
    <w:p w14:paraId="0D503E6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model.Timber;</w:t>
      </w:r>
    </w:p>
    <w:p w14:paraId="5A766E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model.Wood;</w:t>
      </w:r>
    </w:p>
    <w:p w14:paraId="0C7DCF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store.ProductStore;</w:t>
      </w:r>
    </w:p>
    <w:p w14:paraId="518D6A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store.WoodDirectory;</w:t>
      </w:r>
    </w:p>
    <w:p w14:paraId="3944B252" w14:textId="77777777" w:rsidR="00FA19DC" w:rsidRPr="00FA19DC" w:rsidRDefault="00FA19DC" w:rsidP="00FA19DC">
      <w:pPr>
        <w:pStyle w:val="af1"/>
        <w:rPr>
          <w:lang w:val="en-US"/>
        </w:rPr>
      </w:pPr>
    </w:p>
    <w:p w14:paraId="1B79CF9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javax.swing.JMenuBar;</w:t>
      </w:r>
    </w:p>
    <w:p w14:paraId="2B1D27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javax.swing.JMenu;</w:t>
      </w:r>
    </w:p>
    <w:p w14:paraId="188C9E7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javax.swing.JMenuItem;</w:t>
      </w:r>
    </w:p>
    <w:p w14:paraId="65A72D0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javax.swing.JPopupMenu;</w:t>
      </w:r>
    </w:p>
    <w:p w14:paraId="5976D5B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java.awt.Component;</w:t>
      </w:r>
    </w:p>
    <w:p w14:paraId="3EF25AA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java.awt.event.ActionEvent;</w:t>
      </w:r>
    </w:p>
    <w:p w14:paraId="728B70F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java.awt.event.ActionListener;</w:t>
      </w:r>
    </w:p>
    <w:p w14:paraId="6A7A4A9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java.awt.event.MouseAdapter;</w:t>
      </w:r>
    </w:p>
    <w:p w14:paraId="708D459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java.awt.event.MouseEvent;</w:t>
      </w:r>
    </w:p>
    <w:p w14:paraId="76B2D863" w14:textId="77777777" w:rsidR="00FA19DC" w:rsidRPr="00FA19DC" w:rsidRDefault="00FA19DC" w:rsidP="00FA19DC">
      <w:pPr>
        <w:pStyle w:val="af1"/>
        <w:rPr>
          <w:lang w:val="en-US"/>
        </w:rPr>
      </w:pPr>
    </w:p>
    <w:p w14:paraId="462452F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public class MainView {</w:t>
      </w:r>
    </w:p>
    <w:p w14:paraId="7A8F911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InfoFrame infoFrame = new InfoFrame();</w:t>
      </w:r>
    </w:p>
    <w:p w14:paraId="70BE048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WoodDirectory wd = new WoodDirectory();</w:t>
      </w:r>
    </w:p>
    <w:p w14:paraId="44BFD1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private ProductStore ps = new ProductStore(); </w:t>
      </w:r>
    </w:p>
    <w:p w14:paraId="0DD3547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JFrame frame;</w:t>
      </w:r>
    </w:p>
    <w:p w14:paraId="7F5B2BD8" w14:textId="77777777" w:rsidR="00FA19DC" w:rsidRPr="00FA19DC" w:rsidRDefault="00FA19DC" w:rsidP="00FA19DC">
      <w:pPr>
        <w:pStyle w:val="af1"/>
        <w:rPr>
          <w:lang w:val="en-US"/>
        </w:rPr>
      </w:pPr>
    </w:p>
    <w:p w14:paraId="67ADF1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JTextArea textArea;</w:t>
      </w:r>
    </w:p>
    <w:p w14:paraId="1717D62F" w14:textId="77777777" w:rsidR="00FA19DC" w:rsidRPr="00FA19DC" w:rsidRDefault="00FA19DC" w:rsidP="00FA19DC">
      <w:pPr>
        <w:pStyle w:val="af1"/>
        <w:rPr>
          <w:lang w:val="en-US"/>
        </w:rPr>
      </w:pPr>
    </w:p>
    <w:p w14:paraId="0880928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DlgWood dlgWood = new DlgWood();</w:t>
      </w:r>
    </w:p>
    <w:p w14:paraId="4781390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DlgTimber dlgTimber = new DlgTimber();</w:t>
      </w:r>
    </w:p>
    <w:p w14:paraId="4374A28C" w14:textId="77777777" w:rsidR="00FA19DC" w:rsidRPr="00FA19DC" w:rsidRDefault="00FA19DC" w:rsidP="00FA19DC">
      <w:pPr>
        <w:pStyle w:val="af1"/>
        <w:rPr>
          <w:lang w:val="en-US"/>
        </w:rPr>
      </w:pPr>
    </w:p>
    <w:p w14:paraId="6C8C9DC3" w14:textId="77777777" w:rsidR="00FA19DC" w:rsidRPr="00FA19DC" w:rsidRDefault="00FA19DC" w:rsidP="00FA19DC">
      <w:pPr>
        <w:pStyle w:val="af1"/>
        <w:rPr>
          <w:lang w:val="en-US"/>
        </w:rPr>
      </w:pPr>
    </w:p>
    <w:p w14:paraId="698D37E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69A7632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Launch the application.</w:t>
      </w:r>
    </w:p>
    <w:p w14:paraId="5592AF4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75AD2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static void main(String[] args) {</w:t>
      </w:r>
    </w:p>
    <w:p w14:paraId="724813D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EventQueue.invokeLater(new Runnable()  {</w:t>
      </w:r>
    </w:p>
    <w:p w14:paraId="522EE4D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run() {</w:t>
      </w:r>
    </w:p>
    <w:p w14:paraId="6C0D168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try {</w:t>
      </w:r>
    </w:p>
    <w:p w14:paraId="4D26AC8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MainView window = new MainView();</w:t>
      </w:r>
    </w:p>
    <w:p w14:paraId="5FB6D0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window.frame.setVisible(true);</w:t>
      </w:r>
    </w:p>
    <w:p w14:paraId="037057D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 catch (Exception e) {</w:t>
      </w:r>
    </w:p>
    <w:p w14:paraId="07E58DA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e.printStackTrace();</w:t>
      </w:r>
    </w:p>
    <w:p w14:paraId="0C78C16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0FA120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35882E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});</w:t>
      </w:r>
    </w:p>
    <w:p w14:paraId="65A3618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7E1C1C0" w14:textId="77777777" w:rsidR="00FA19DC" w:rsidRPr="00FA19DC" w:rsidRDefault="00FA19DC" w:rsidP="00FA19DC">
      <w:pPr>
        <w:pStyle w:val="af1"/>
        <w:rPr>
          <w:lang w:val="en-US"/>
        </w:rPr>
      </w:pPr>
    </w:p>
    <w:p w14:paraId="3AD2BBB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417740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Create the application.</w:t>
      </w:r>
    </w:p>
    <w:p w14:paraId="16E223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C82201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MainView() {</w:t>
      </w:r>
    </w:p>
    <w:p w14:paraId="2716EE8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initialize();</w:t>
      </w:r>
    </w:p>
    <w:p w14:paraId="35CA4DF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D1F0103" w14:textId="77777777" w:rsidR="00FA19DC" w:rsidRPr="00FA19DC" w:rsidRDefault="00FA19DC" w:rsidP="00FA19DC">
      <w:pPr>
        <w:pStyle w:val="af1"/>
        <w:rPr>
          <w:lang w:val="en-US"/>
        </w:rPr>
      </w:pPr>
    </w:p>
    <w:p w14:paraId="19768D9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7423520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Initialize the contents of the frame.</w:t>
      </w:r>
    </w:p>
    <w:p w14:paraId="0A0E541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62BC10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void initialize() {</w:t>
      </w:r>
    </w:p>
    <w:p w14:paraId="63D8AA64" w14:textId="18CCFDC9" w:rsid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 = new JFrame();</w:t>
      </w:r>
    </w:p>
    <w:p w14:paraId="0B30BA3A" w14:textId="0A24968A" w:rsidR="00C55332" w:rsidRPr="00C55332" w:rsidRDefault="00C55332" w:rsidP="00C55332">
      <w:pPr>
        <w:pStyle w:val="af1"/>
      </w:pPr>
      <w:r>
        <w:rPr>
          <w:lang w:val="en-GB"/>
        </w:rPr>
        <w:t xml:space="preserve">        </w:t>
      </w:r>
      <w:r w:rsidRPr="00C55332">
        <w:t>frmLabOop.setTitle("Lab 3 OOP");</w:t>
      </w:r>
    </w:p>
    <w:p w14:paraId="0A0DAD9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frame.setBounds(100, 100, 450, 300);</w:t>
      </w:r>
    </w:p>
    <w:p w14:paraId="49C9964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frame.setDefaultCloseOperation(JFrame.EXIT_ON_CLOSE);</w:t>
      </w:r>
    </w:p>
    <w:p w14:paraId="5598125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frame.getContentPane().setLayout(new BorderLayout(0, 0));</w:t>
      </w:r>
    </w:p>
    <w:p w14:paraId="4605666E" w14:textId="77777777" w:rsidR="00FA19DC" w:rsidRPr="00FA19DC" w:rsidRDefault="00FA19DC" w:rsidP="00FA19DC">
      <w:pPr>
        <w:pStyle w:val="af1"/>
        <w:rPr>
          <w:lang w:val="en-US"/>
        </w:rPr>
      </w:pPr>
    </w:p>
    <w:p w14:paraId="5837725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JScrollPane scrollPane = new JScrollPane();</w:t>
      </w:r>
    </w:p>
    <w:p w14:paraId="622A280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frame.getContentPane().add(scrollPane, BorderLayout.CENTER);</w:t>
      </w:r>
    </w:p>
    <w:p w14:paraId="064F80A0" w14:textId="77777777" w:rsidR="00FA19DC" w:rsidRPr="00FA19DC" w:rsidRDefault="00FA19DC" w:rsidP="00FA19DC">
      <w:pPr>
        <w:pStyle w:val="af1"/>
        <w:rPr>
          <w:lang w:val="en-US"/>
        </w:rPr>
      </w:pPr>
    </w:p>
    <w:p w14:paraId="33061DF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 = new JTextArea();</w:t>
      </w:r>
    </w:p>
    <w:p w14:paraId="0CB779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scrollPane.setViewportView(textArea);</w:t>
      </w:r>
    </w:p>
    <w:p w14:paraId="75C299A3" w14:textId="77777777" w:rsidR="00FA19DC" w:rsidRPr="00FA19DC" w:rsidRDefault="00FA19DC" w:rsidP="00FA19DC">
      <w:pPr>
        <w:pStyle w:val="af1"/>
        <w:rPr>
          <w:lang w:val="en-US"/>
        </w:rPr>
      </w:pPr>
    </w:p>
    <w:p w14:paraId="458CF53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JPopupMenu popupMenu = new JPopupMenu();</w:t>
      </w:r>
    </w:p>
    <w:p w14:paraId="4BA8AB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addPopup(textArea, popupMenu);</w:t>
      </w:r>
    </w:p>
    <w:p w14:paraId="20C38500" w14:textId="77777777" w:rsidR="00FA19DC" w:rsidRPr="00FA19DC" w:rsidRDefault="00FA19DC" w:rsidP="00FA19DC">
      <w:pPr>
        <w:pStyle w:val="af1"/>
        <w:rPr>
          <w:lang w:val="en-US"/>
        </w:rPr>
      </w:pPr>
    </w:p>
    <w:p w14:paraId="07D225E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menuItemTextAreaClear = new JMenuItem("Clear");</w:t>
      </w:r>
    </w:p>
    <w:p w14:paraId="240494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menuItemTextAreaClear.addActionListener(new ActionListener() {</w:t>
      </w:r>
    </w:p>
    <w:p w14:paraId="5EBA9DE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38485C6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onClearTextArea();</w:t>
      </w:r>
    </w:p>
    <w:p w14:paraId="4B0E42D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D28423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0C815D0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popupMenu.add(menuItemTextAreaClear);</w:t>
      </w:r>
    </w:p>
    <w:p w14:paraId="59DB7531" w14:textId="77777777" w:rsidR="00FA19DC" w:rsidRPr="00FA19DC" w:rsidRDefault="00FA19DC" w:rsidP="00FA19DC">
      <w:pPr>
        <w:pStyle w:val="af1"/>
        <w:rPr>
          <w:lang w:val="en-US"/>
        </w:rPr>
      </w:pPr>
    </w:p>
    <w:p w14:paraId="532BBED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JMenuBar menuBar = new JMenuBar();</w:t>
      </w:r>
    </w:p>
    <w:p w14:paraId="50459A2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scrollPane.setColumnHeaderView(menuBar);</w:t>
      </w:r>
    </w:p>
    <w:p w14:paraId="19384FD2" w14:textId="77777777" w:rsidR="00FA19DC" w:rsidRPr="00FA19DC" w:rsidRDefault="00FA19DC" w:rsidP="00FA19DC">
      <w:pPr>
        <w:pStyle w:val="af1"/>
        <w:rPr>
          <w:lang w:val="en-US"/>
        </w:rPr>
      </w:pPr>
    </w:p>
    <w:p w14:paraId="205AE9D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menuFile = new JMenu("File");</w:t>
      </w:r>
    </w:p>
    <w:p w14:paraId="5ACA43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menuBar.add(menuFile);</w:t>
      </w:r>
    </w:p>
    <w:p w14:paraId="1C956096" w14:textId="77777777" w:rsidR="00FA19DC" w:rsidRPr="00FA19DC" w:rsidRDefault="00FA19DC" w:rsidP="00FA19DC">
      <w:pPr>
        <w:pStyle w:val="af1"/>
        <w:rPr>
          <w:lang w:val="en-US"/>
        </w:rPr>
      </w:pPr>
    </w:p>
    <w:p w14:paraId="29A713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menuWood = new JMenu("Wood");</w:t>
      </w:r>
    </w:p>
    <w:p w14:paraId="09A18B5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menuBar.add(menuWood);</w:t>
      </w:r>
    </w:p>
    <w:p w14:paraId="156ACE9D" w14:textId="77777777" w:rsidR="00FA19DC" w:rsidRPr="00FA19DC" w:rsidRDefault="00FA19DC" w:rsidP="00FA19DC">
      <w:pPr>
        <w:pStyle w:val="af1"/>
        <w:rPr>
          <w:lang w:val="en-US"/>
        </w:rPr>
      </w:pPr>
    </w:p>
    <w:p w14:paraId="3D8520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menuItemShow = new JMenuItem("Show");</w:t>
      </w:r>
    </w:p>
    <w:p w14:paraId="3732E81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menuItemShow.addActionListener(new ActionListener() {</w:t>
      </w:r>
    </w:p>
    <w:p w14:paraId="36FF17C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733FB0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onWoodShowClick();</w:t>
      </w:r>
    </w:p>
    <w:p w14:paraId="6D6C2A2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699954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A53956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menuWood.add(menuItemShow);</w:t>
      </w:r>
    </w:p>
    <w:p w14:paraId="339818C4" w14:textId="77777777" w:rsidR="00FA19DC" w:rsidRPr="00FA19DC" w:rsidRDefault="00FA19DC" w:rsidP="00FA19DC">
      <w:pPr>
        <w:pStyle w:val="af1"/>
        <w:rPr>
          <w:lang w:val="en-US"/>
        </w:rPr>
      </w:pPr>
    </w:p>
    <w:p w14:paraId="6CFAEA7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menuItemAddWood = new JMenuItem("Add");</w:t>
      </w:r>
    </w:p>
    <w:p w14:paraId="7101100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menuItemAddWood.addActionListener(new ActionListener() {</w:t>
      </w:r>
    </w:p>
    <w:p w14:paraId="50D1874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113FB6C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onAddWood();</w:t>
      </w:r>
    </w:p>
    <w:p w14:paraId="545430D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CE33AB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745073A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menuWood.add(menuItemAddWood);</w:t>
      </w:r>
    </w:p>
    <w:p w14:paraId="4D724442" w14:textId="77777777" w:rsidR="00FA19DC" w:rsidRPr="00FA19DC" w:rsidRDefault="00FA19DC" w:rsidP="00FA19DC">
      <w:pPr>
        <w:pStyle w:val="af1"/>
        <w:rPr>
          <w:lang w:val="en-US"/>
        </w:rPr>
      </w:pPr>
    </w:p>
    <w:p w14:paraId="33B1696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menuItemDelWood = new JMenuItem("Delete");</w:t>
      </w:r>
    </w:p>
    <w:p w14:paraId="38263F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menuWood.add(menuItemDelWood);</w:t>
      </w:r>
    </w:p>
    <w:p w14:paraId="2E4EE338" w14:textId="77777777" w:rsidR="00FA19DC" w:rsidRPr="00FA19DC" w:rsidRDefault="00FA19DC" w:rsidP="00FA19DC">
      <w:pPr>
        <w:pStyle w:val="af1"/>
        <w:rPr>
          <w:lang w:val="en-US"/>
        </w:rPr>
      </w:pPr>
    </w:p>
    <w:p w14:paraId="236FA5F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menuItemEditWood = new JMenuItem("Edit");</w:t>
      </w:r>
    </w:p>
    <w:p w14:paraId="0D3F180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menuWood.add(menuItemEditWood);</w:t>
      </w:r>
    </w:p>
    <w:p w14:paraId="488889F9" w14:textId="77777777" w:rsidR="00FA19DC" w:rsidRPr="00FA19DC" w:rsidRDefault="00FA19DC" w:rsidP="00FA19DC">
      <w:pPr>
        <w:pStyle w:val="af1"/>
        <w:rPr>
          <w:lang w:val="en-US"/>
        </w:rPr>
      </w:pPr>
    </w:p>
    <w:p w14:paraId="3921E45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menuProduct = new JMenu("Product");</w:t>
      </w:r>
    </w:p>
    <w:p w14:paraId="64425B2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menuBar.add(menuProduct);</w:t>
      </w:r>
    </w:p>
    <w:p w14:paraId="60B02782" w14:textId="77777777" w:rsidR="00FA19DC" w:rsidRPr="00FA19DC" w:rsidRDefault="00FA19DC" w:rsidP="00FA19DC">
      <w:pPr>
        <w:pStyle w:val="af1"/>
        <w:rPr>
          <w:lang w:val="en-US"/>
        </w:rPr>
      </w:pPr>
    </w:p>
    <w:p w14:paraId="60E88A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menuItemShowProduct = new JMenuItem("ShowAll");</w:t>
      </w:r>
    </w:p>
    <w:p w14:paraId="54156BD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menuItemShowProduct.addActionListener(new ActionListener() {</w:t>
      </w:r>
    </w:p>
    <w:p w14:paraId="54D8260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0337901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onProductShowClick();</w:t>
      </w:r>
    </w:p>
    <w:p w14:paraId="05A0A3DF" w14:textId="77777777" w:rsidR="00FA19DC" w:rsidRPr="00FA19DC" w:rsidRDefault="00FA19DC" w:rsidP="00FA19DC">
      <w:pPr>
        <w:pStyle w:val="af1"/>
        <w:rPr>
          <w:lang w:val="en-US"/>
        </w:rPr>
      </w:pPr>
    </w:p>
    <w:p w14:paraId="7EBB54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3AEC65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12FCEE7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menuProduct.add(menuItemShowProduct);</w:t>
      </w:r>
    </w:p>
    <w:p w14:paraId="0C556835" w14:textId="77777777" w:rsidR="00FA19DC" w:rsidRPr="00FA19DC" w:rsidRDefault="00FA19DC" w:rsidP="00FA19DC">
      <w:pPr>
        <w:pStyle w:val="af1"/>
        <w:rPr>
          <w:lang w:val="en-US"/>
        </w:rPr>
      </w:pPr>
    </w:p>
    <w:p w14:paraId="438B8156" w14:textId="77777777" w:rsidR="00FA19DC" w:rsidRPr="00FA19DC" w:rsidRDefault="00FA19DC" w:rsidP="00FA19DC">
      <w:pPr>
        <w:pStyle w:val="af1"/>
        <w:rPr>
          <w:lang w:val="en-US"/>
        </w:rPr>
      </w:pPr>
    </w:p>
    <w:p w14:paraId="59ED90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menuAddProduct = new JMenu("Add");</w:t>
      </w:r>
    </w:p>
    <w:p w14:paraId="09BBBAA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menuProduct.add(menuAddProduct);</w:t>
      </w:r>
    </w:p>
    <w:p w14:paraId="01F39B04" w14:textId="77777777" w:rsidR="00FA19DC" w:rsidRPr="00FA19DC" w:rsidRDefault="00FA19DC" w:rsidP="00FA19DC">
      <w:pPr>
        <w:pStyle w:val="af1"/>
        <w:rPr>
          <w:lang w:val="en-US"/>
        </w:rPr>
      </w:pPr>
    </w:p>
    <w:p w14:paraId="798EAA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menuItemAddTimber = new JMenuItem("Timber");</w:t>
      </w:r>
    </w:p>
    <w:p w14:paraId="713CD16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menuItemAddTimber.addActionListener(new ActionListener() {</w:t>
      </w:r>
    </w:p>
    <w:p w14:paraId="453A17F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60B707F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onAddTimber();</w:t>
      </w:r>
    </w:p>
    <w:p w14:paraId="68B9A4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4F1B2D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76797B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menuAddProduct.add(menuItemAddTimber);</w:t>
      </w:r>
    </w:p>
    <w:p w14:paraId="1C33E947" w14:textId="77777777" w:rsidR="00FA19DC" w:rsidRPr="00FA19DC" w:rsidRDefault="00FA19DC" w:rsidP="00FA19DC">
      <w:pPr>
        <w:pStyle w:val="af1"/>
        <w:rPr>
          <w:lang w:val="en-US"/>
        </w:rPr>
      </w:pPr>
    </w:p>
    <w:p w14:paraId="0E88F93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menuItemInfo = new JMenuItem("Info");</w:t>
      </w:r>
    </w:p>
    <w:p w14:paraId="37CCDA0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menuItemInfo.addActionListener(new ActionListener() {</w:t>
      </w:r>
    </w:p>
    <w:p w14:paraId="48D59A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459638A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onInfoClick();</w:t>
      </w:r>
    </w:p>
    <w:p w14:paraId="2F0787E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EF575B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9B1F4A7" w14:textId="77777777" w:rsidR="00FA19DC" w:rsidRPr="00FA19DC" w:rsidRDefault="00FA19DC" w:rsidP="00FA19DC">
      <w:pPr>
        <w:pStyle w:val="af1"/>
        <w:rPr>
          <w:lang w:val="en-US"/>
        </w:rPr>
      </w:pPr>
    </w:p>
    <w:p w14:paraId="7B0378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menuBar.add(menuItemInfo);</w:t>
      </w:r>
    </w:p>
    <w:p w14:paraId="4F27D61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64DBB0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onInfoClick() {</w:t>
      </w:r>
    </w:p>
    <w:p w14:paraId="2F0CC0A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infoFrame.setLocation(infoFrame.getLocation().x + infoFrame.getWidth(), infoFrame.getLocation().y);</w:t>
      </w:r>
    </w:p>
    <w:p w14:paraId="1746A61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infoFrame.setVisible(true);</w:t>
      </w:r>
    </w:p>
    <w:p w14:paraId="0C5EDD1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E552E5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14DFE87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onWoodShowClick() {</w:t>
      </w:r>
    </w:p>
    <w:p w14:paraId="6CE713A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textArea.setText(wd.toString());</w:t>
      </w:r>
    </w:p>
    <w:p w14:paraId="77E99407" w14:textId="77777777" w:rsidR="00FA19DC" w:rsidRPr="00FA19DC" w:rsidRDefault="00FA19DC" w:rsidP="00FA19DC">
      <w:pPr>
        <w:pStyle w:val="af1"/>
        <w:rPr>
          <w:lang w:val="en-US"/>
        </w:rPr>
      </w:pPr>
    </w:p>
    <w:p w14:paraId="56E0D0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09B5012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FF955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onClearTextArea() {</w:t>
      </w:r>
    </w:p>
    <w:p w14:paraId="1B59F13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textArea.setText("");</w:t>
      </w:r>
    </w:p>
    <w:p w14:paraId="6487E3E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C3F311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2F4A47B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onAddWood() {</w:t>
      </w:r>
    </w:p>
    <w:p w14:paraId="4FAD4E6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dlgWood.setVisible(true);</w:t>
      </w:r>
    </w:p>
    <w:p w14:paraId="46A6B8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Wood newWood = dlgWood.getObject();</w:t>
      </w:r>
    </w:p>
    <w:p w14:paraId="050DD2A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if(newWood != null) {</w:t>
      </w:r>
    </w:p>
    <w:p w14:paraId="7E56C2C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wd.add(newWood);</w:t>
      </w:r>
    </w:p>
    <w:p w14:paraId="617C41E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6F86E6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onWoodShowClick();</w:t>
      </w:r>
    </w:p>
    <w:p w14:paraId="33B0C7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1FD8CE13" w14:textId="77777777" w:rsidR="00FA19DC" w:rsidRPr="00FA19DC" w:rsidRDefault="00FA19DC" w:rsidP="00FA19DC">
      <w:pPr>
        <w:pStyle w:val="af1"/>
        <w:rPr>
          <w:lang w:val="en-US"/>
        </w:rPr>
      </w:pPr>
    </w:p>
    <w:p w14:paraId="5B6670F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onAddTimber() {</w:t>
      </w:r>
    </w:p>
    <w:p w14:paraId="04097BB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dlgTimber.onClear();</w:t>
      </w:r>
    </w:p>
    <w:p w14:paraId="7ADB10B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dlgTimber.setWoodDirectory(wd);</w:t>
      </w:r>
    </w:p>
    <w:p w14:paraId="411D070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dlgTimber.setVisible(true);</w:t>
      </w:r>
    </w:p>
    <w:p w14:paraId="11A3B3E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Timber newTimber = dlgTimber.getObject();</w:t>
      </w:r>
    </w:p>
    <w:p w14:paraId="503A1B6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if(newTimber != null) {</w:t>
      </w:r>
    </w:p>
    <w:p w14:paraId="603B3B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ps.add(newTimber);</w:t>
      </w:r>
    </w:p>
    <w:p w14:paraId="5B6F369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548D5D5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onProductShowClick();</w:t>
      </w:r>
    </w:p>
    <w:p w14:paraId="4E43F9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0CD43F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DB58C2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onProductShowClick() {</w:t>
      </w:r>
    </w:p>
    <w:p w14:paraId="38CEDF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textArea.setText(ps.toString());</w:t>
      </w:r>
    </w:p>
    <w:p w14:paraId="736227C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179C6F5C" w14:textId="77777777" w:rsidR="00FA19DC" w:rsidRPr="00FA19DC" w:rsidRDefault="00FA19DC" w:rsidP="00FA19DC">
      <w:pPr>
        <w:pStyle w:val="af1"/>
        <w:rPr>
          <w:lang w:val="en-US"/>
        </w:rPr>
      </w:pPr>
    </w:p>
    <w:p w14:paraId="6768D84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JTextArea getTextArea() {</w:t>
      </w:r>
    </w:p>
    <w:p w14:paraId="3C3E6DB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return textArea;</w:t>
      </w:r>
    </w:p>
    <w:p w14:paraId="4204EA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519A11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1EA9CC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  <w:t>private static void addPopup(Component component, final JPopupMenu popup) {</w:t>
      </w:r>
    </w:p>
    <w:p w14:paraId="73229A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component.addMouseListener(new MouseAdapter() {</w:t>
      </w:r>
    </w:p>
    <w:p w14:paraId="118C470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mousePressed(MouseEvent e) {</w:t>
      </w:r>
    </w:p>
    <w:p w14:paraId="4D8CDC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if (e.isPopupTrigger()) {</w:t>
      </w:r>
    </w:p>
    <w:p w14:paraId="2FFCFD4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showMenu(e);</w:t>
      </w:r>
    </w:p>
    <w:p w14:paraId="178E471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84B231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058CFC8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mouseReleased(MouseEvent e) {</w:t>
      </w:r>
    </w:p>
    <w:p w14:paraId="0CBF6C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if (e.isPopupTrigger()) {</w:t>
      </w:r>
    </w:p>
    <w:p w14:paraId="26A8C47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showMenu(e);</w:t>
      </w:r>
    </w:p>
    <w:p w14:paraId="3385F4A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5087CD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21A954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private void showMenu(MouseEvent e) {</w:t>
      </w:r>
    </w:p>
    <w:p w14:paraId="78145A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popup.show(e.getComponent(), e.getX(), e.getY());</w:t>
      </w:r>
    </w:p>
    <w:p w14:paraId="3FE4A21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12BCFD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48D0F90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6F9AA0C2" w14:textId="13EEEC99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}</w:t>
      </w:r>
    </w:p>
    <w:p w14:paraId="56A136BF" w14:textId="6B8524FB" w:rsidR="003B5839" w:rsidRDefault="003F4324" w:rsidP="003F4324">
      <w:pPr>
        <w:pStyle w:val="2"/>
      </w:pPr>
      <w:r>
        <w:t>Тестування додатку</w:t>
      </w:r>
    </w:p>
    <w:p w14:paraId="452AA2F4" w14:textId="606B6DF7" w:rsidR="006B463F" w:rsidRDefault="00C55332" w:rsidP="006B463F">
      <w:pPr>
        <w:pStyle w:val="af5"/>
      </w:pPr>
      <w:r w:rsidRPr="00C55332">
        <w:drawing>
          <wp:inline distT="0" distB="0" distL="0" distR="0" wp14:anchorId="14669957" wp14:editId="5076351B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657C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67D56621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433B7932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7D1B2F22" w14:textId="318DE81A" w:rsidR="00FA19DC" w:rsidRDefault="00FA19DC" w:rsidP="00FA19DC">
      <w:pPr>
        <w:pStyle w:val="a"/>
        <w:rPr>
          <w:lang w:val="ru-RU"/>
        </w:rPr>
      </w:pPr>
      <w:r>
        <w:rPr>
          <w:lang w:val="ru-RU"/>
        </w:rPr>
        <w:t>Інформація про розробника</w:t>
      </w:r>
    </w:p>
    <w:p w14:paraId="2C0E093C" w14:textId="43C1FFDB" w:rsidR="00FA19DC" w:rsidRPr="00551CA9" w:rsidRDefault="00551CA9" w:rsidP="00FA19DC">
      <w:pPr>
        <w:pStyle w:val="a6"/>
        <w:jc w:val="center"/>
        <w:rPr>
          <w:lang w:val="en-GB" w:eastAsia="uk-UA"/>
        </w:rPr>
      </w:pPr>
      <w:r w:rsidRPr="00551CA9">
        <w:rPr>
          <w:lang w:eastAsia="uk-UA"/>
        </w:rPr>
        <w:lastRenderedPageBreak/>
        <w:drawing>
          <wp:inline distT="0" distB="0" distL="0" distR="0" wp14:anchorId="04815DFD" wp14:editId="71FF55D3">
            <wp:extent cx="4366638" cy="2979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233" w14:textId="1B24BD28" w:rsidR="00FA19DC" w:rsidRDefault="00FA19DC" w:rsidP="00FA19DC">
      <w:pPr>
        <w:pStyle w:val="a"/>
        <w:rPr>
          <w:lang w:val="en-GB"/>
        </w:rPr>
      </w:pPr>
      <w:r>
        <w:rPr>
          <w:lang w:val="en-GB"/>
        </w:rPr>
        <w:t>Wood directiry</w:t>
      </w:r>
    </w:p>
    <w:p w14:paraId="6B796B30" w14:textId="5D07BC51" w:rsidR="00FA19DC" w:rsidRPr="00551CA9" w:rsidRDefault="00551CA9" w:rsidP="00FA19DC">
      <w:pPr>
        <w:pStyle w:val="a6"/>
        <w:jc w:val="center"/>
        <w:rPr>
          <w:lang w:val="uk-UA" w:eastAsia="uk-UA"/>
        </w:rPr>
      </w:pPr>
      <w:r w:rsidRPr="00551CA9">
        <w:rPr>
          <w:lang w:val="en-GB" w:eastAsia="uk-UA"/>
        </w:rPr>
        <w:drawing>
          <wp:inline distT="0" distB="0" distL="0" distR="0" wp14:anchorId="0CD0533C" wp14:editId="2F15D62D">
            <wp:extent cx="4419983" cy="4503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D7E" w14:textId="62A93491" w:rsidR="00FA19DC" w:rsidRDefault="00C55332" w:rsidP="00C55332">
      <w:pPr>
        <w:pStyle w:val="a"/>
        <w:rPr>
          <w:lang w:val="en-GB"/>
        </w:rPr>
      </w:pPr>
      <w:r>
        <w:rPr>
          <w:lang w:val="en-GB"/>
        </w:rPr>
        <w:t>Add Wood</w:t>
      </w:r>
    </w:p>
    <w:p w14:paraId="10528495" w14:textId="48BEE1B3" w:rsidR="00C55332" w:rsidRDefault="00551CA9" w:rsidP="00C55332">
      <w:pPr>
        <w:pStyle w:val="a6"/>
        <w:jc w:val="center"/>
        <w:rPr>
          <w:lang w:val="en-GB" w:eastAsia="uk-UA"/>
        </w:rPr>
      </w:pPr>
      <w:r w:rsidRPr="00551CA9">
        <w:rPr>
          <w:lang w:val="en-GB" w:eastAsia="uk-UA"/>
        </w:rPr>
        <w:lastRenderedPageBreak/>
        <w:drawing>
          <wp:inline distT="0" distB="0" distL="0" distR="0" wp14:anchorId="5DE5624C" wp14:editId="43F8E862">
            <wp:extent cx="4435224" cy="4153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B71" w14:textId="6629C64F" w:rsidR="00C55332" w:rsidRDefault="00C55332" w:rsidP="00C55332">
      <w:pPr>
        <w:pStyle w:val="a"/>
        <w:rPr>
          <w:lang w:val="en-GB"/>
        </w:rPr>
      </w:pPr>
      <w:r>
        <w:rPr>
          <w:lang w:val="en-GB"/>
        </w:rPr>
        <w:t>Add Timber</w:t>
      </w:r>
    </w:p>
    <w:p w14:paraId="3FD38B25" w14:textId="77777777" w:rsidR="00FA19DC" w:rsidRPr="00FA19DC" w:rsidRDefault="00FA19DC" w:rsidP="00C55332">
      <w:pPr>
        <w:pStyle w:val="a6"/>
        <w:ind w:firstLine="0"/>
        <w:rPr>
          <w:lang w:eastAsia="uk-UA"/>
        </w:rPr>
      </w:pPr>
    </w:p>
    <w:p w14:paraId="393C8A68" w14:textId="611040B6" w:rsidR="006D6782" w:rsidRDefault="006D6782" w:rsidP="008D59C5">
      <w:pPr>
        <w:pStyle w:val="2"/>
      </w:pPr>
      <w:r>
        <w:t>Висновки</w:t>
      </w:r>
    </w:p>
    <w:p w14:paraId="62968A0D" w14:textId="77777777" w:rsidR="006D6782" w:rsidRDefault="006D6782" w:rsidP="006D6782">
      <w:r>
        <w:t>За результатами виконання лабораторної роботи можна зробити наступні висновки</w:t>
      </w:r>
      <w:r w:rsidR="0059322B">
        <w:t>.</w:t>
      </w:r>
    </w:p>
    <w:p w14:paraId="71A1842B" w14:textId="34649A35" w:rsidR="00C55332" w:rsidRDefault="00C55332" w:rsidP="006D6782">
      <w:pPr>
        <w:pStyle w:val="a0"/>
        <w:numPr>
          <w:ilvl w:val="0"/>
          <w:numId w:val="22"/>
        </w:numPr>
      </w:pPr>
      <w:r>
        <w:t>Ми створили програму, що забезпечує накопичення даних про бруси</w:t>
      </w:r>
      <w:r w:rsidR="00756CD8">
        <w:t>.</w:t>
      </w:r>
    </w:p>
    <w:p w14:paraId="127CAC16" w14:textId="15F0C749" w:rsidR="00756CD8" w:rsidRDefault="00756CD8" w:rsidP="006D6782">
      <w:pPr>
        <w:pStyle w:val="a0"/>
        <w:numPr>
          <w:ilvl w:val="0"/>
          <w:numId w:val="22"/>
        </w:numPr>
      </w:pPr>
      <w:r>
        <w:t>Сформували довідник деревини та підрахунок сумарної накопиченої ваги накопичених брусів.</w:t>
      </w:r>
    </w:p>
    <w:p w14:paraId="511A010D" w14:textId="0FCE5CF4" w:rsidR="00756CD8" w:rsidRDefault="00756CD8" w:rsidP="006D6782">
      <w:pPr>
        <w:pStyle w:val="a0"/>
        <w:numPr>
          <w:ilvl w:val="0"/>
          <w:numId w:val="22"/>
        </w:numPr>
      </w:pPr>
      <w:r>
        <w:t>Ми продовжили знайомство із засобами створення графічного інтерфейсу.</w:t>
      </w:r>
    </w:p>
    <w:p w14:paraId="7AD0B2BC" w14:textId="6C55FEC6" w:rsidR="00756CD8" w:rsidRPr="006B463F" w:rsidRDefault="00756CD8" w:rsidP="006D6782">
      <w:pPr>
        <w:pStyle w:val="a0"/>
        <w:numPr>
          <w:ilvl w:val="0"/>
          <w:numId w:val="22"/>
        </w:numPr>
      </w:pPr>
      <w:r>
        <w:t xml:space="preserve">Створили </w:t>
      </w:r>
      <w:proofErr w:type="spellStart"/>
      <w:r>
        <w:t>проєкт</w:t>
      </w:r>
      <w:proofErr w:type="spellEnd"/>
      <w:r>
        <w:t xml:space="preserve"> з використанням класів </w:t>
      </w:r>
      <w:r>
        <w:rPr>
          <w:lang w:val="en-GB"/>
        </w:rPr>
        <w:t>Java.</w:t>
      </w:r>
    </w:p>
    <w:p w14:paraId="7E6B23A6" w14:textId="77777777" w:rsidR="0059322B" w:rsidRDefault="0059322B" w:rsidP="0059322B">
      <w:pPr>
        <w:pStyle w:val="12"/>
      </w:pPr>
      <w:r w:rsidRPr="0059322B">
        <w:t>Список джерел</w:t>
      </w:r>
      <w:r w:rsidR="00792F58">
        <w:t xml:space="preserve"> посилання</w:t>
      </w:r>
    </w:p>
    <w:p w14:paraId="35AE472B" w14:textId="77777777" w:rsidR="000407F9" w:rsidRPr="000407F9" w:rsidRDefault="000407F9" w:rsidP="000407F9">
      <w:pPr>
        <w:pStyle w:val="a4"/>
        <w:rPr>
          <w:szCs w:val="28"/>
        </w:rPr>
      </w:pPr>
      <w:r w:rsidRPr="000407F9">
        <w:rPr>
          <w:szCs w:val="28"/>
        </w:rPr>
        <w:t>Основи програмування</w:t>
      </w:r>
      <w:r w:rsidRPr="000407F9">
        <w:rPr>
          <w:b/>
          <w:szCs w:val="28"/>
        </w:rPr>
        <w:t xml:space="preserve"> </w:t>
      </w:r>
      <w:r w:rsidRPr="000407F9">
        <w:rPr>
          <w:szCs w:val="28"/>
        </w:rPr>
        <w:t xml:space="preserve">на </w:t>
      </w:r>
      <w:r w:rsidRPr="000407F9">
        <w:rPr>
          <w:szCs w:val="28"/>
          <w:lang w:val="en-US"/>
        </w:rPr>
        <w:t>Java</w:t>
      </w:r>
      <w:r w:rsidRPr="000407F9">
        <w:rPr>
          <w:szCs w:val="28"/>
        </w:rPr>
        <w:t>. Методичні вказівки до лабораторного практикуму та самостійної роботи з дисципліни «Об’єктно орієнтоване програмування» для студентів спеціальності 123 – “Комп’ютерна інженерія”. /</w:t>
      </w:r>
      <w:proofErr w:type="spellStart"/>
      <w:r w:rsidRPr="000407F9">
        <w:rPr>
          <w:szCs w:val="28"/>
        </w:rPr>
        <w:t>Укл</w:t>
      </w:r>
      <w:proofErr w:type="spellEnd"/>
      <w:r w:rsidRPr="000407F9">
        <w:rPr>
          <w:szCs w:val="28"/>
        </w:rPr>
        <w:t xml:space="preserve">.: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П.Г.,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Т.П. – Чернігів: ЧНТУ, 2020</w:t>
      </w:r>
    </w:p>
    <w:p w14:paraId="6F43A13F" w14:textId="0D23E8FF" w:rsidR="00792F58" w:rsidRPr="00067D9A" w:rsidRDefault="00792F58" w:rsidP="000407F9">
      <w:pPr>
        <w:pStyle w:val="a4"/>
        <w:numPr>
          <w:ilvl w:val="0"/>
          <w:numId w:val="0"/>
        </w:numPr>
      </w:pPr>
    </w:p>
    <w:sectPr w:rsidR="00792F58" w:rsidRPr="00067D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39B3" w14:textId="77777777" w:rsidR="00643940" w:rsidRDefault="00643940" w:rsidP="00BF0379">
      <w:pPr>
        <w:spacing w:after="0"/>
      </w:pPr>
      <w:r>
        <w:separator/>
      </w:r>
    </w:p>
  </w:endnote>
  <w:endnote w:type="continuationSeparator" w:id="0">
    <w:p w14:paraId="567FCDA1" w14:textId="77777777" w:rsidR="00643940" w:rsidRDefault="00643940" w:rsidP="00BF0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5513" w14:textId="77777777" w:rsidR="001E021E" w:rsidRDefault="001E021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3669" w14:textId="77777777" w:rsidR="001E021E" w:rsidRDefault="001E021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6929" w14:textId="77777777" w:rsidR="001E021E" w:rsidRDefault="001E021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695B" w14:textId="77777777" w:rsidR="00643940" w:rsidRDefault="00643940" w:rsidP="00BF0379">
      <w:pPr>
        <w:spacing w:after="0"/>
      </w:pPr>
      <w:r>
        <w:separator/>
      </w:r>
    </w:p>
  </w:footnote>
  <w:footnote w:type="continuationSeparator" w:id="0">
    <w:p w14:paraId="40682AA4" w14:textId="77777777" w:rsidR="00643940" w:rsidRDefault="00643940" w:rsidP="00BF0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E325" w14:textId="77777777" w:rsidR="001E021E" w:rsidRDefault="001E021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77A8" w14:textId="368AD274" w:rsidR="00BF0379" w:rsidRDefault="00724737" w:rsidP="00BF0379">
    <w:pPr>
      <w:pStyle w:val="ad"/>
      <w:jc w:val="right"/>
    </w:pPr>
    <w:r>
      <w:rPr>
        <w:sz w:val="24"/>
        <w:szCs w:val="24"/>
      </w:rPr>
      <w:t>Зененко Єлізавета</w:t>
    </w:r>
    <w:r w:rsidR="003B5839">
      <w:rPr>
        <w:sz w:val="24"/>
        <w:szCs w:val="24"/>
      </w:rPr>
      <w:t xml:space="preserve"> 11 варіант</w:t>
    </w:r>
    <w:r w:rsidR="001E021E" w:rsidRPr="00611D22">
      <w:rPr>
        <w:sz w:val="24"/>
        <w:szCs w:val="24"/>
        <w:lang w:val="ru-RU"/>
      </w:rPr>
      <w:t xml:space="preserve"> </w:t>
    </w:r>
    <w:hyperlink r:id="rId1" w:history="1">
      <w:r w:rsidR="001E021E" w:rsidRPr="00042A88">
        <w:rPr>
          <w:rStyle w:val="aff0"/>
          <w:sz w:val="24"/>
          <w:szCs w:val="24"/>
          <w:lang w:val="en-GB"/>
        </w:rPr>
        <w:t>https</w:t>
      </w:r>
      <w:r w:rsidR="001E021E" w:rsidRPr="00611D22">
        <w:rPr>
          <w:rStyle w:val="aff0"/>
          <w:sz w:val="24"/>
          <w:szCs w:val="24"/>
          <w:lang w:val="ru-RU"/>
        </w:rPr>
        <w:t>://</w:t>
      </w:r>
      <w:r w:rsidR="001E021E" w:rsidRPr="00042A88">
        <w:rPr>
          <w:rStyle w:val="aff0"/>
          <w:sz w:val="24"/>
          <w:szCs w:val="24"/>
          <w:lang w:val="en-GB"/>
        </w:rPr>
        <w:t>github</w:t>
      </w:r>
      <w:r w:rsidR="001E021E" w:rsidRPr="00611D22">
        <w:rPr>
          <w:rStyle w:val="aff0"/>
          <w:sz w:val="24"/>
          <w:szCs w:val="24"/>
          <w:lang w:val="ru-RU"/>
        </w:rPr>
        <w:t>.</w:t>
      </w:r>
      <w:r w:rsidR="001E021E" w:rsidRPr="00042A88">
        <w:rPr>
          <w:rStyle w:val="aff0"/>
          <w:sz w:val="24"/>
          <w:szCs w:val="24"/>
          <w:lang w:val="en-GB"/>
        </w:rPr>
        <w:t>com</w:t>
      </w:r>
      <w:r w:rsidR="001E021E" w:rsidRPr="00611D22">
        <w:rPr>
          <w:rStyle w:val="aff0"/>
          <w:sz w:val="24"/>
          <w:szCs w:val="24"/>
          <w:lang w:val="ru-RU"/>
        </w:rPr>
        <w:t>/</w:t>
      </w:r>
      <w:r w:rsidR="001E021E" w:rsidRPr="00042A88">
        <w:rPr>
          <w:rStyle w:val="aff0"/>
          <w:sz w:val="24"/>
          <w:szCs w:val="24"/>
          <w:lang w:val="en-GB"/>
        </w:rPr>
        <w:t>YelizavetaZenenko</w:t>
      </w:r>
      <w:r w:rsidR="001E021E" w:rsidRPr="00611D22">
        <w:rPr>
          <w:rStyle w:val="aff0"/>
          <w:sz w:val="24"/>
          <w:szCs w:val="24"/>
          <w:lang w:val="ru-RU"/>
        </w:rPr>
        <w:t>/</w:t>
      </w:r>
      <w:r w:rsidR="001E021E" w:rsidRPr="00042A88">
        <w:rPr>
          <w:rStyle w:val="aff0"/>
          <w:sz w:val="24"/>
          <w:szCs w:val="24"/>
          <w:lang w:val="en-GB"/>
        </w:rPr>
        <w:t>OOP</w:t>
      </w:r>
      <w:r w:rsidR="001E021E" w:rsidRPr="00611D22">
        <w:rPr>
          <w:rStyle w:val="aff0"/>
          <w:sz w:val="24"/>
          <w:szCs w:val="24"/>
          <w:lang w:val="ru-RU"/>
        </w:rPr>
        <w:t>-</w:t>
      </w:r>
      <w:r w:rsidR="001E021E" w:rsidRPr="00042A88">
        <w:rPr>
          <w:rStyle w:val="aff0"/>
          <w:sz w:val="24"/>
          <w:szCs w:val="24"/>
          <w:lang w:val="en-GB"/>
        </w:rPr>
        <w:t>lab</w:t>
      </w:r>
    </w:hyperlink>
    <w:r w:rsidR="001E021E" w:rsidRPr="00611D22">
      <w:rPr>
        <w:sz w:val="24"/>
        <w:szCs w:val="24"/>
        <w:lang w:val="ru-RU"/>
      </w:rPr>
      <w:t xml:space="preserve"> </w:t>
    </w:r>
    <w:r w:rsidR="00BF0379">
      <w:tab/>
      <w:t xml:space="preserve"> </w:t>
    </w:r>
    <w:r w:rsidR="00BF0379">
      <w:fldChar w:fldCharType="begin"/>
    </w:r>
    <w:r w:rsidR="00BF0379">
      <w:instrText>PAGE   \* MERGEFORMAT</w:instrText>
    </w:r>
    <w:r w:rsidR="00BF0379">
      <w:fldChar w:fldCharType="separate"/>
    </w:r>
    <w:r w:rsidR="00E61002">
      <w:rPr>
        <w:noProof/>
      </w:rPr>
      <w:t>4</w:t>
    </w:r>
    <w:r w:rsidR="00BF0379">
      <w:fldChar w:fldCharType="end"/>
    </w:r>
  </w:p>
  <w:p w14:paraId="721F4145" w14:textId="77777777" w:rsidR="00BF0379" w:rsidRDefault="00BF037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A918" w14:textId="77777777" w:rsidR="001E021E" w:rsidRDefault="001E021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F9"/>
    <w:multiLevelType w:val="multilevel"/>
    <w:tmpl w:val="77FEEF4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 "/>
      <w:lvlJc w:val="center"/>
      <w:pPr>
        <w:ind w:left="6179" w:hanging="54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A68"/>
    <w:multiLevelType w:val="multilevel"/>
    <w:tmpl w:val="13DC4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Ліістинг %1.%2 –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4D5771"/>
    <w:multiLevelType w:val="hybridMultilevel"/>
    <w:tmpl w:val="90CC5E48"/>
    <w:lvl w:ilvl="0" w:tplc="77B4C6D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5341FBA"/>
    <w:multiLevelType w:val="multilevel"/>
    <w:tmpl w:val="404285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4" w:firstLine="43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8" w:hanging="7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7D91553"/>
    <w:multiLevelType w:val="hybridMultilevel"/>
    <w:tmpl w:val="6DEEE260"/>
    <w:lvl w:ilvl="0" w:tplc="9E62BC3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5E"/>
    <w:multiLevelType w:val="multilevel"/>
    <w:tmpl w:val="3C8C3D62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E408F5"/>
    <w:multiLevelType w:val="multilevel"/>
    <w:tmpl w:val="A1F8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13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874CC8"/>
    <w:multiLevelType w:val="hybridMultilevel"/>
    <w:tmpl w:val="AA5E59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639"/>
    <w:multiLevelType w:val="hybridMultilevel"/>
    <w:tmpl w:val="EA2C4B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175"/>
    <w:multiLevelType w:val="multilevel"/>
    <w:tmpl w:val="FAD44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FC7137"/>
    <w:multiLevelType w:val="hybridMultilevel"/>
    <w:tmpl w:val="739A42FE"/>
    <w:lvl w:ilvl="0" w:tplc="7EFE52A8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306A12"/>
    <w:multiLevelType w:val="multilevel"/>
    <w:tmpl w:val="0C6621B0"/>
    <w:lvl w:ilvl="0">
      <w:start w:val="1"/>
      <w:numFmt w:val="bullet"/>
      <w:pStyle w:val="a1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2" w15:restartNumberingAfterBreak="0">
    <w:nsid w:val="3A143E4D"/>
    <w:multiLevelType w:val="multilevel"/>
    <w:tmpl w:val="9A6CB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2"/>
      <w:suff w:val="space"/>
      <w:lvlText w:val="Ліістинг 1.%2 –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B96"/>
    <w:multiLevelType w:val="multilevel"/>
    <w:tmpl w:val="BDD63542"/>
    <w:lvl w:ilvl="0">
      <w:start w:val="1"/>
      <w:numFmt w:val="bullet"/>
      <w:pStyle w:val="a3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4" w15:restartNumberingAfterBreak="0">
    <w:nsid w:val="3DE3612A"/>
    <w:multiLevelType w:val="multilevel"/>
    <w:tmpl w:val="A85412F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center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231FB3"/>
    <w:multiLevelType w:val="hybridMultilevel"/>
    <w:tmpl w:val="5E6CE21A"/>
    <w:lvl w:ilvl="0" w:tplc="817625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94F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A676DE"/>
    <w:multiLevelType w:val="hybridMultilevel"/>
    <w:tmpl w:val="BDDC595E"/>
    <w:lvl w:ilvl="0" w:tplc="BEC8B5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A6CE0"/>
    <w:multiLevelType w:val="hybridMultilevel"/>
    <w:tmpl w:val="79FEAB7E"/>
    <w:lvl w:ilvl="0" w:tplc="7E54D57C">
      <w:start w:val="1"/>
      <w:numFmt w:val="decimal"/>
      <w:pStyle w:val="a4"/>
      <w:lvlText w:val="%1."/>
      <w:lvlJc w:val="left"/>
      <w:pPr>
        <w:tabs>
          <w:tab w:val="num" w:pos="360"/>
        </w:tabs>
        <w:ind w:left="57" w:hanging="57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  <w:num w:numId="19">
    <w:abstractNumId w:val="1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</w:num>
  <w:num w:numId="23">
    <w:abstractNumId w:val="18"/>
  </w:num>
  <w:num w:numId="24">
    <w:abstractNumId w:val="15"/>
  </w:num>
  <w:num w:numId="25">
    <w:abstractNumId w:val="17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37"/>
    <w:rsid w:val="000407F9"/>
    <w:rsid w:val="0004649A"/>
    <w:rsid w:val="00054DEF"/>
    <w:rsid w:val="000A2498"/>
    <w:rsid w:val="000B0F0F"/>
    <w:rsid w:val="000D5029"/>
    <w:rsid w:val="000E714F"/>
    <w:rsid w:val="000E77B3"/>
    <w:rsid w:val="00154AAE"/>
    <w:rsid w:val="001E021E"/>
    <w:rsid w:val="002045AB"/>
    <w:rsid w:val="002732DC"/>
    <w:rsid w:val="002D1E7A"/>
    <w:rsid w:val="00330374"/>
    <w:rsid w:val="00370459"/>
    <w:rsid w:val="003A2890"/>
    <w:rsid w:val="003B5839"/>
    <w:rsid w:val="003C16A7"/>
    <w:rsid w:val="003F4324"/>
    <w:rsid w:val="003F6236"/>
    <w:rsid w:val="00447371"/>
    <w:rsid w:val="00486592"/>
    <w:rsid w:val="00492FA2"/>
    <w:rsid w:val="004B5F15"/>
    <w:rsid w:val="004C0605"/>
    <w:rsid w:val="004E5E2E"/>
    <w:rsid w:val="0051644B"/>
    <w:rsid w:val="00542B14"/>
    <w:rsid w:val="00551CA9"/>
    <w:rsid w:val="0059322B"/>
    <w:rsid w:val="00611D22"/>
    <w:rsid w:val="00643940"/>
    <w:rsid w:val="00674E87"/>
    <w:rsid w:val="00675A4A"/>
    <w:rsid w:val="0069082E"/>
    <w:rsid w:val="006B463F"/>
    <w:rsid w:val="006D6782"/>
    <w:rsid w:val="00724737"/>
    <w:rsid w:val="00756CD8"/>
    <w:rsid w:val="00792F58"/>
    <w:rsid w:val="007C038F"/>
    <w:rsid w:val="008C306F"/>
    <w:rsid w:val="008D59C5"/>
    <w:rsid w:val="00986389"/>
    <w:rsid w:val="00A028E0"/>
    <w:rsid w:val="00A93C97"/>
    <w:rsid w:val="00A977A5"/>
    <w:rsid w:val="00AD217E"/>
    <w:rsid w:val="00B76913"/>
    <w:rsid w:val="00BF0379"/>
    <w:rsid w:val="00C55332"/>
    <w:rsid w:val="00CA4A38"/>
    <w:rsid w:val="00CB0C76"/>
    <w:rsid w:val="00CB3942"/>
    <w:rsid w:val="00D240B1"/>
    <w:rsid w:val="00D52353"/>
    <w:rsid w:val="00D55DD1"/>
    <w:rsid w:val="00DA362B"/>
    <w:rsid w:val="00E30923"/>
    <w:rsid w:val="00E348B5"/>
    <w:rsid w:val="00E61002"/>
    <w:rsid w:val="00E964B6"/>
    <w:rsid w:val="00EA33DE"/>
    <w:rsid w:val="00EA6AED"/>
    <w:rsid w:val="00EB0263"/>
    <w:rsid w:val="00F33498"/>
    <w:rsid w:val="00FA19DC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797"/>
  <w15:docId w15:val="{737ED8E2-5797-4165-89A5-4A71653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Текст звіту"/>
    <w:qFormat/>
    <w:rsid w:val="000E77B3"/>
    <w:pPr>
      <w:spacing w:after="6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озділ"/>
    <w:next w:val="2"/>
    <w:link w:val="10"/>
    <w:uiPriority w:val="9"/>
    <w:qFormat/>
    <w:rsid w:val="00675A4A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aliases w:val="Підрозділ"/>
    <w:next w:val="a5"/>
    <w:link w:val="20"/>
    <w:uiPriority w:val="9"/>
    <w:unhideWhenUsed/>
    <w:qFormat/>
    <w:rsid w:val="008D59C5"/>
    <w:pPr>
      <w:keepNext/>
      <w:keepLines/>
      <w:numPr>
        <w:ilvl w:val="1"/>
        <w:numId w:val="6"/>
      </w:numPr>
      <w:spacing w:before="360" w:after="240" w:line="240" w:lineRule="auto"/>
      <w:contextualSpacing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aliases w:val="Пункт"/>
    <w:next w:val="a5"/>
    <w:link w:val="30"/>
    <w:uiPriority w:val="9"/>
    <w:unhideWhenUsed/>
    <w:qFormat/>
    <w:rsid w:val="008D59C5"/>
    <w:pPr>
      <w:keepNext/>
      <w:numPr>
        <w:ilvl w:val="2"/>
        <w:numId w:val="6"/>
      </w:numPr>
      <w:spacing w:before="360" w:after="240" w:line="240" w:lineRule="auto"/>
      <w:ind w:firstLine="431"/>
      <w:contextualSpacing/>
      <w:outlineLvl w:val="2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aliases w:val="Підпункт"/>
    <w:basedOn w:val="3"/>
    <w:next w:val="a6"/>
    <w:link w:val="40"/>
    <w:uiPriority w:val="9"/>
    <w:unhideWhenUsed/>
    <w:qFormat/>
    <w:rsid w:val="00FE5D6B"/>
    <w:pPr>
      <w:numPr>
        <w:ilvl w:val="3"/>
      </w:numPr>
      <w:spacing w:before="240" w:after="120"/>
      <w:ind w:left="1429" w:hanging="720"/>
      <w:outlineLvl w:val="3"/>
    </w:pPr>
  </w:style>
  <w:style w:type="paragraph" w:styleId="5">
    <w:name w:val="heading 5"/>
    <w:basedOn w:val="a5"/>
    <w:next w:val="a5"/>
    <w:link w:val="50"/>
    <w:uiPriority w:val="9"/>
    <w:unhideWhenUsed/>
    <w:rsid w:val="00F33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Розділ Знак"/>
    <w:basedOn w:val="a7"/>
    <w:link w:val="1"/>
    <w:uiPriority w:val="9"/>
    <w:rsid w:val="00675A4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a">
    <w:name w:val="No Spacing"/>
    <w:uiPriority w:val="1"/>
    <w:rsid w:val="000D5029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aliases w:val="Підрозділ Знак"/>
    <w:basedOn w:val="a7"/>
    <w:link w:val="2"/>
    <w:uiPriority w:val="9"/>
    <w:rsid w:val="008D59C5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aliases w:val="Пункт Знак"/>
    <w:basedOn w:val="a7"/>
    <w:link w:val="3"/>
    <w:uiPriority w:val="9"/>
    <w:rsid w:val="008D59C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aliases w:val="Підпункт Знак"/>
    <w:basedOn w:val="a7"/>
    <w:link w:val="4"/>
    <w:uiPriority w:val="9"/>
    <w:rsid w:val="00FE5D6B"/>
    <w:rPr>
      <w:rFonts w:ascii="Times New Roman" w:eastAsiaTheme="majorEastAsia" w:hAnsi="Times New Roman" w:cstheme="majorBidi"/>
      <w:sz w:val="28"/>
      <w:szCs w:val="26"/>
    </w:rPr>
  </w:style>
  <w:style w:type="paragraph" w:customStyle="1" w:styleId="a6">
    <w:name w:val="Стиль основного текста"/>
    <w:basedOn w:val="a5"/>
    <w:link w:val="11"/>
    <w:rsid w:val="00E348B5"/>
    <w:pPr>
      <w:widowControl w:val="0"/>
      <w:tabs>
        <w:tab w:val="left" w:pos="737"/>
      </w:tabs>
      <w:spacing w:after="0"/>
      <w:ind w:firstLine="737"/>
      <w:contextualSpacing w:val="0"/>
    </w:pPr>
    <w:rPr>
      <w:rFonts w:eastAsia="MS Mincho" w:cs="Times New Roman"/>
      <w:szCs w:val="28"/>
      <w:lang w:val="ru-RU" w:eastAsia="ru-RU"/>
    </w:rPr>
  </w:style>
  <w:style w:type="paragraph" w:customStyle="1" w:styleId="a1">
    <w:name w:val="Стиль для списка"/>
    <w:basedOn w:val="a5"/>
    <w:link w:val="ab"/>
    <w:rsid w:val="00E348B5"/>
    <w:pPr>
      <w:numPr>
        <w:numId w:val="9"/>
      </w:numPr>
      <w:spacing w:after="0"/>
      <w:contextualSpacing w:val="0"/>
    </w:pPr>
    <w:rPr>
      <w:rFonts w:eastAsia="Times New Roman" w:cs="Times New Roman"/>
      <w:szCs w:val="20"/>
      <w:lang w:val="ru-RU" w:eastAsia="ru-RU"/>
    </w:rPr>
  </w:style>
  <w:style w:type="character" w:customStyle="1" w:styleId="11">
    <w:name w:val="Стиль основного текста Знак1"/>
    <w:link w:val="a6"/>
    <w:rsid w:val="00E348B5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ps">
    <w:name w:val="hps"/>
    <w:basedOn w:val="a7"/>
    <w:rsid w:val="00E348B5"/>
  </w:style>
  <w:style w:type="character" w:customStyle="1" w:styleId="shorttext">
    <w:name w:val="short_text"/>
    <w:basedOn w:val="a7"/>
    <w:rsid w:val="00E348B5"/>
  </w:style>
  <w:style w:type="paragraph" w:customStyle="1" w:styleId="a3">
    <w:name w:val="Перелік"/>
    <w:link w:val="ac"/>
    <w:qFormat/>
    <w:rsid w:val="00054DEF"/>
    <w:pPr>
      <w:numPr>
        <w:numId w:val="8"/>
      </w:numPr>
      <w:tabs>
        <w:tab w:val="clear" w:pos="2265"/>
        <w:tab w:val="num" w:pos="993"/>
      </w:tabs>
      <w:spacing w:before="60" w:after="12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5"/>
    <w:link w:val="ae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b">
    <w:name w:val="Стиль для списка Знак"/>
    <w:basedOn w:val="a7"/>
    <w:link w:val="a1"/>
    <w:rsid w:val="00E348B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Перелік Знак"/>
    <w:basedOn w:val="ab"/>
    <w:link w:val="a3"/>
    <w:rsid w:val="00054DE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Верхний колонтитул Знак"/>
    <w:basedOn w:val="a7"/>
    <w:link w:val="ad"/>
    <w:uiPriority w:val="99"/>
    <w:rsid w:val="00BF0379"/>
    <w:rPr>
      <w:rFonts w:ascii="Times New Roman" w:hAnsi="Times New Roman"/>
      <w:sz w:val="28"/>
    </w:rPr>
  </w:style>
  <w:style w:type="paragraph" w:styleId="af">
    <w:name w:val="footer"/>
    <w:basedOn w:val="a5"/>
    <w:link w:val="af0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7"/>
    <w:link w:val="af"/>
    <w:uiPriority w:val="99"/>
    <w:rsid w:val="00BF0379"/>
    <w:rPr>
      <w:rFonts w:ascii="Times New Roman" w:hAnsi="Times New Roman"/>
      <w:sz w:val="28"/>
    </w:rPr>
  </w:style>
  <w:style w:type="paragraph" w:styleId="HTML">
    <w:name w:val="HTML Preformatted"/>
    <w:basedOn w:val="a5"/>
    <w:link w:val="HTML0"/>
    <w:uiPriority w:val="99"/>
    <w:semiHidden/>
    <w:unhideWhenUsed/>
    <w:rsid w:val="00BF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BF0379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Код"/>
    <w:link w:val="af2"/>
    <w:qFormat/>
    <w:rsid w:val="00CB39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120" w:line="240" w:lineRule="auto"/>
      <w:ind w:firstLine="709"/>
      <w:contextualSpacing/>
    </w:pPr>
    <w:rPr>
      <w:rFonts w:ascii="Courier New" w:eastAsia="Times New Roman" w:hAnsi="Courier New" w:cs="Courier New"/>
      <w:noProof/>
      <w:sz w:val="24"/>
      <w:szCs w:val="20"/>
    </w:rPr>
  </w:style>
  <w:style w:type="character" w:customStyle="1" w:styleId="af2">
    <w:name w:val="Код Знак"/>
    <w:basedOn w:val="a7"/>
    <w:link w:val="af1"/>
    <w:rsid w:val="00CB3942"/>
    <w:rPr>
      <w:rFonts w:ascii="Courier New" w:eastAsia="Times New Roman" w:hAnsi="Courier New" w:cs="Courier New"/>
      <w:noProof/>
      <w:sz w:val="24"/>
      <w:szCs w:val="20"/>
    </w:rPr>
  </w:style>
  <w:style w:type="paragraph" w:styleId="af3">
    <w:name w:val="Balloon Text"/>
    <w:basedOn w:val="a5"/>
    <w:link w:val="af4"/>
    <w:uiPriority w:val="99"/>
    <w:semiHidden/>
    <w:unhideWhenUsed/>
    <w:rsid w:val="004C0605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7"/>
    <w:link w:val="af3"/>
    <w:uiPriority w:val="99"/>
    <w:semiHidden/>
    <w:rsid w:val="004C0605"/>
    <w:rPr>
      <w:rFonts w:ascii="Tahoma" w:hAnsi="Tahoma" w:cs="Tahoma"/>
      <w:sz w:val="16"/>
      <w:szCs w:val="16"/>
    </w:rPr>
  </w:style>
  <w:style w:type="paragraph" w:customStyle="1" w:styleId="af5">
    <w:name w:val="Рисунок"/>
    <w:next w:val="a"/>
    <w:link w:val="af6"/>
    <w:qFormat/>
    <w:rsid w:val="00E61002"/>
    <w:pPr>
      <w:spacing w:before="240" w:after="12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a">
    <w:name w:val="Підпис під рисунком"/>
    <w:next w:val="a6"/>
    <w:link w:val="af7"/>
    <w:qFormat/>
    <w:rsid w:val="00D55DD1"/>
    <w:pPr>
      <w:numPr>
        <w:ilvl w:val="1"/>
        <w:numId w:val="13"/>
      </w:numPr>
      <w:spacing w:after="240" w:line="240" w:lineRule="auto"/>
      <w:jc w:val="center"/>
      <w:outlineLvl w:val="1"/>
    </w:pPr>
    <w:rPr>
      <w:rFonts w:ascii="Times New Roman" w:hAnsi="Times New Roman"/>
      <w:noProof/>
      <w:sz w:val="28"/>
    </w:rPr>
  </w:style>
  <w:style w:type="character" w:customStyle="1" w:styleId="af6">
    <w:name w:val="Рисунок Знак"/>
    <w:basedOn w:val="a7"/>
    <w:link w:val="af5"/>
    <w:rsid w:val="00E61002"/>
    <w:rPr>
      <w:rFonts w:ascii="Times New Roman" w:hAnsi="Times New Roman"/>
      <w:noProof/>
      <w:sz w:val="28"/>
    </w:rPr>
  </w:style>
  <w:style w:type="paragraph" w:styleId="af8">
    <w:name w:val="List Paragraph"/>
    <w:basedOn w:val="a5"/>
    <w:link w:val="af9"/>
    <w:uiPriority w:val="34"/>
    <w:rsid w:val="00CB0C76"/>
    <w:pPr>
      <w:ind w:left="720"/>
    </w:pPr>
  </w:style>
  <w:style w:type="character" w:customStyle="1" w:styleId="af7">
    <w:name w:val="Підпис під рисунком Знак"/>
    <w:basedOn w:val="af6"/>
    <w:link w:val="a"/>
    <w:rsid w:val="00D55DD1"/>
    <w:rPr>
      <w:rFonts w:ascii="Times New Roman" w:hAnsi="Times New Roman"/>
      <w:noProof/>
      <w:sz w:val="28"/>
    </w:rPr>
  </w:style>
  <w:style w:type="paragraph" w:customStyle="1" w:styleId="a2">
    <w:name w:val="Лістинга заголовок"/>
    <w:next w:val="af1"/>
    <w:link w:val="afa"/>
    <w:qFormat/>
    <w:rsid w:val="00FE5D6B"/>
    <w:pPr>
      <w:numPr>
        <w:ilvl w:val="1"/>
        <w:numId w:val="17"/>
      </w:numPr>
      <w:spacing w:before="120" w:after="60" w:line="240" w:lineRule="auto"/>
      <w:outlineLvl w:val="1"/>
    </w:pPr>
    <w:rPr>
      <w:rFonts w:ascii="Times New Roman" w:hAnsi="Times New Roman"/>
      <w:sz w:val="28"/>
    </w:rPr>
  </w:style>
  <w:style w:type="character" w:customStyle="1" w:styleId="af9">
    <w:name w:val="Абзац списка Знак"/>
    <w:basedOn w:val="a7"/>
    <w:link w:val="af8"/>
    <w:uiPriority w:val="34"/>
    <w:rsid w:val="00CB0C76"/>
    <w:rPr>
      <w:rFonts w:ascii="Times New Roman" w:hAnsi="Times New Roman"/>
      <w:sz w:val="28"/>
    </w:rPr>
  </w:style>
  <w:style w:type="character" w:customStyle="1" w:styleId="afa">
    <w:name w:val="Лістинга заголовок Знак"/>
    <w:basedOn w:val="af9"/>
    <w:link w:val="a2"/>
    <w:rsid w:val="00FE5D6B"/>
    <w:rPr>
      <w:rFonts w:ascii="Times New Roman" w:hAnsi="Times New Roman"/>
      <w:sz w:val="28"/>
    </w:rPr>
  </w:style>
  <w:style w:type="paragraph" w:customStyle="1" w:styleId="a0">
    <w:name w:val="Нумерований перелік"/>
    <w:link w:val="afb"/>
    <w:qFormat/>
    <w:rsid w:val="006D6782"/>
    <w:pPr>
      <w:numPr>
        <w:numId w:val="19"/>
      </w:numPr>
      <w:tabs>
        <w:tab w:val="left" w:pos="737"/>
      </w:tabs>
      <w:spacing w:before="120" w:after="120" w:line="240" w:lineRule="auto"/>
      <w:contextualSpacing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rsid w:val="00F3349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b">
    <w:name w:val="Нумерований перелік Знак"/>
    <w:basedOn w:val="11"/>
    <w:link w:val="a0"/>
    <w:rsid w:val="006D6782"/>
    <w:rPr>
      <w:rFonts w:ascii="Times New Roman" w:eastAsia="MS Mincho" w:hAnsi="Times New Roman" w:cs="Times New Roman"/>
      <w:sz w:val="28"/>
      <w:szCs w:val="28"/>
      <w:lang w:val="ru-RU" w:eastAsia="ru-RU"/>
    </w:rPr>
  </w:style>
  <w:style w:type="paragraph" w:customStyle="1" w:styleId="12">
    <w:name w:val="Заголовок1"/>
    <w:basedOn w:val="a0"/>
    <w:link w:val="afc"/>
    <w:qFormat/>
    <w:rsid w:val="0059322B"/>
    <w:pPr>
      <w:numPr>
        <w:numId w:val="0"/>
      </w:numPr>
      <w:spacing w:before="360" w:after="240"/>
      <w:jc w:val="center"/>
    </w:pPr>
    <w:rPr>
      <w:b/>
      <w:caps/>
    </w:rPr>
  </w:style>
  <w:style w:type="paragraph" w:styleId="41">
    <w:name w:val="List 4"/>
    <w:basedOn w:val="a5"/>
    <w:link w:val="42"/>
    <w:rsid w:val="00792F58"/>
    <w:pPr>
      <w:spacing w:after="0"/>
      <w:ind w:left="1132" w:hanging="283"/>
    </w:pPr>
    <w:rPr>
      <w:rFonts w:eastAsia="Times New Roman" w:cs="Times New Roman"/>
      <w:szCs w:val="20"/>
      <w:lang w:val="ru-RU" w:eastAsia="ru-RU"/>
    </w:rPr>
  </w:style>
  <w:style w:type="character" w:customStyle="1" w:styleId="afc">
    <w:name w:val="Заголовок Знак"/>
    <w:basedOn w:val="afb"/>
    <w:link w:val="12"/>
    <w:rsid w:val="0059322B"/>
    <w:rPr>
      <w:rFonts w:ascii="Times New Roman" w:eastAsia="MS Mincho" w:hAnsi="Times New Roman" w:cs="Times New Roman"/>
      <w:b/>
      <w:caps/>
      <w:sz w:val="28"/>
      <w:szCs w:val="28"/>
      <w:lang w:val="ru-RU" w:eastAsia="ru-RU"/>
    </w:rPr>
  </w:style>
  <w:style w:type="paragraph" w:customStyle="1" w:styleId="a4">
    <w:name w:val="Джерела посилання"/>
    <w:basedOn w:val="41"/>
    <w:link w:val="afd"/>
    <w:qFormat/>
    <w:rsid w:val="00792F58"/>
    <w:pPr>
      <w:numPr>
        <w:numId w:val="23"/>
      </w:numPr>
    </w:pPr>
    <w:rPr>
      <w:lang w:val="uk-UA"/>
    </w:rPr>
  </w:style>
  <w:style w:type="character" w:customStyle="1" w:styleId="42">
    <w:name w:val="Список 4 Знак"/>
    <w:basedOn w:val="a7"/>
    <w:link w:val="41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d">
    <w:name w:val="Джерела посилання Знак"/>
    <w:basedOn w:val="42"/>
    <w:link w:val="a4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e">
    <w:name w:val="СтильПодрисуночной подписи"/>
    <w:rsid w:val="00724737"/>
    <w:p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val="ru-RU" w:eastAsia="ru-RU"/>
    </w:rPr>
  </w:style>
  <w:style w:type="paragraph" w:styleId="aff">
    <w:name w:val="Normal (Web)"/>
    <w:basedOn w:val="a5"/>
    <w:uiPriority w:val="99"/>
    <w:semiHidden/>
    <w:unhideWhenUsed/>
    <w:rsid w:val="00EA6AED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f0">
    <w:name w:val="Hyperlink"/>
    <w:basedOn w:val="a7"/>
    <w:uiPriority w:val="99"/>
    <w:unhideWhenUsed/>
    <w:rsid w:val="000407F9"/>
    <w:rPr>
      <w:color w:val="0000FF" w:themeColor="hyperlink"/>
      <w:u w:val="single"/>
    </w:rPr>
  </w:style>
  <w:style w:type="character" w:styleId="aff1">
    <w:name w:val="Unresolved Mention"/>
    <w:basedOn w:val="a7"/>
    <w:uiPriority w:val="99"/>
    <w:semiHidden/>
    <w:unhideWhenUsed/>
    <w:rsid w:val="000407F9"/>
    <w:rPr>
      <w:color w:val="605E5C"/>
      <w:shd w:val="clear" w:color="auto" w:fill="E1DFDD"/>
    </w:rPr>
  </w:style>
  <w:style w:type="paragraph" w:customStyle="1" w:styleId="aff2">
    <w:name w:val="Стиль Внутри таблицы по центру"/>
    <w:basedOn w:val="a5"/>
    <w:rsid w:val="000407F9"/>
    <w:pPr>
      <w:widowControl w:val="0"/>
      <w:tabs>
        <w:tab w:val="left" w:pos="737"/>
      </w:tabs>
      <w:spacing w:after="0"/>
      <w:ind w:firstLine="0"/>
      <w:contextualSpacing w:val="0"/>
      <w:jc w:val="center"/>
    </w:pPr>
    <w:rPr>
      <w:rFonts w:eastAsia="Times New Roman" w:cs="Times New Roman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elizavetaZenenko/OOP-la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\Downloads\Telegram%20Desktop\&#1064;&#1072;&#1073;&#1083;&#1086;&#1085;%20&#1079;&#1074;&#1110;&#1090;&#1091;%20&#1079;%20&#1083;&#1072;&#1073;&#1086;&#1088;&#1072;&#1090;&#1086;&#1088;&#1085;&#1086;&#1111;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звіту з лабораторної(1).dotx</Template>
  <TotalTime>10</TotalTime>
  <Pages>23</Pages>
  <Words>3644</Words>
  <Characters>20776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Зененко Єлізавета Олександрівна</cp:lastModifiedBy>
  <cp:revision>3</cp:revision>
  <dcterms:created xsi:type="dcterms:W3CDTF">2023-10-25T21:50:00Z</dcterms:created>
  <dcterms:modified xsi:type="dcterms:W3CDTF">2023-10-26T07:30:00Z</dcterms:modified>
</cp:coreProperties>
</file>