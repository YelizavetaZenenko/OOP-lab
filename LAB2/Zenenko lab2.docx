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E439B" w14:textId="0281C37D" w:rsidR="0069082E" w:rsidRDefault="00D52353" w:rsidP="00724737">
      <w:pPr>
        <w:pStyle w:val="1"/>
        <w:numPr>
          <w:ilvl w:val="0"/>
          <w:numId w:val="24"/>
        </w:numPr>
      </w:pPr>
      <w:r>
        <w:t xml:space="preserve">Лабораторна робота </w:t>
      </w:r>
      <w:r w:rsidR="00724737">
        <w:t>2</w:t>
      </w:r>
      <w:r>
        <w:t>.</w:t>
      </w:r>
      <w:r w:rsidR="00E348B5">
        <w:t xml:space="preserve"> </w:t>
      </w:r>
      <w:r w:rsidR="000E77B3">
        <w:t xml:space="preserve">Знайомство </w:t>
      </w:r>
      <w:r w:rsidR="00724737">
        <w:t xml:space="preserve">з бібліотекою </w:t>
      </w:r>
      <w:r w:rsidR="00724737">
        <w:rPr>
          <w:lang w:val="en-GB"/>
        </w:rPr>
        <w:t>SWing</w:t>
      </w:r>
    </w:p>
    <w:p w14:paraId="26974FD8" w14:textId="77777777" w:rsidR="00724737" w:rsidRPr="00724737" w:rsidRDefault="00724737" w:rsidP="00724737">
      <w:pPr>
        <w:pStyle w:val="af8"/>
        <w:keepNext/>
        <w:keepLines/>
        <w:numPr>
          <w:ilvl w:val="0"/>
          <w:numId w:val="6"/>
        </w:numPr>
        <w:spacing w:before="360" w:after="240"/>
        <w:jc w:val="left"/>
        <w:outlineLvl w:val="1"/>
        <w:rPr>
          <w:b/>
          <w:bCs/>
          <w:vanish/>
          <w:szCs w:val="26"/>
        </w:rPr>
      </w:pPr>
    </w:p>
    <w:p w14:paraId="2204BDBF" w14:textId="77777777" w:rsidR="00724737" w:rsidRPr="00724737" w:rsidRDefault="00724737" w:rsidP="00724737">
      <w:pPr>
        <w:pStyle w:val="af8"/>
        <w:keepNext/>
        <w:keepLines/>
        <w:numPr>
          <w:ilvl w:val="0"/>
          <w:numId w:val="6"/>
        </w:numPr>
        <w:spacing w:before="360" w:after="240"/>
        <w:jc w:val="left"/>
        <w:outlineLvl w:val="1"/>
        <w:rPr>
          <w:b/>
          <w:bCs/>
          <w:vanish/>
          <w:szCs w:val="26"/>
        </w:rPr>
      </w:pPr>
    </w:p>
    <w:p w14:paraId="3E94811A" w14:textId="15DEDE59" w:rsidR="00675A4A" w:rsidRPr="00CA4A38" w:rsidRDefault="00D52353" w:rsidP="00724737">
      <w:pPr>
        <w:pStyle w:val="2"/>
      </w:pPr>
      <w:r>
        <w:t>Мета роботи</w:t>
      </w:r>
    </w:p>
    <w:p w14:paraId="6229A80C" w14:textId="77777777" w:rsidR="00E348B5" w:rsidRPr="002C319E" w:rsidRDefault="00E348B5" w:rsidP="00E348B5">
      <w:r>
        <w:t xml:space="preserve">В процесі виконання лабораторної роботи студенти мають отримати такі знання та навички: </w:t>
      </w:r>
    </w:p>
    <w:p w14:paraId="185ACE71" w14:textId="77777777" w:rsidR="00724737" w:rsidRPr="004744CB" w:rsidRDefault="00724737" w:rsidP="00724737">
      <w:pPr>
        <w:pStyle w:val="a1"/>
        <w:numPr>
          <w:ilvl w:val="0"/>
          <w:numId w:val="8"/>
        </w:numPr>
        <w:tabs>
          <w:tab w:val="clear" w:pos="2265"/>
          <w:tab w:val="num" w:pos="1134"/>
        </w:tabs>
        <w:ind w:left="0" w:firstLine="720"/>
        <w:jc w:val="left"/>
        <w:rPr>
          <w:lang w:val="uk-UA"/>
        </w:rPr>
      </w:pPr>
      <w:r>
        <w:rPr>
          <w:lang w:val="uk-UA"/>
        </w:rPr>
        <w:t xml:space="preserve">Ознайомитися з компонентами бібліотеки </w:t>
      </w:r>
      <w:proofErr w:type="spellStart"/>
      <w:r>
        <w:rPr>
          <w:lang w:val="en-US"/>
        </w:rPr>
        <w:t>javax</w:t>
      </w:r>
      <w:proofErr w:type="spellEnd"/>
      <w:r w:rsidRPr="004B227F">
        <w:rPr>
          <w:lang w:val="uk-UA"/>
        </w:rPr>
        <w:t>.</w:t>
      </w:r>
      <w:r>
        <w:rPr>
          <w:lang w:val="en-US"/>
        </w:rPr>
        <w:t>swing</w:t>
      </w:r>
      <w:r w:rsidRPr="004744CB">
        <w:rPr>
          <w:lang w:val="uk-UA"/>
        </w:rPr>
        <w:t>.</w:t>
      </w:r>
    </w:p>
    <w:p w14:paraId="6EAE84D0" w14:textId="77777777" w:rsidR="00724737" w:rsidRDefault="00724737" w:rsidP="00724737">
      <w:pPr>
        <w:pStyle w:val="a1"/>
        <w:numPr>
          <w:ilvl w:val="0"/>
          <w:numId w:val="8"/>
        </w:numPr>
        <w:tabs>
          <w:tab w:val="clear" w:pos="2265"/>
          <w:tab w:val="num" w:pos="1134"/>
        </w:tabs>
        <w:ind w:left="0" w:firstLine="720"/>
        <w:jc w:val="left"/>
        <w:rPr>
          <w:lang w:val="uk-UA"/>
        </w:rPr>
      </w:pPr>
      <w:r>
        <w:rPr>
          <w:rStyle w:val="hps"/>
          <w:lang w:val="uk-UA"/>
        </w:rPr>
        <w:t xml:space="preserve">Ознайомитися з технологією побудови графічного інтерфейсу з використанням </w:t>
      </w:r>
      <w:r>
        <w:rPr>
          <w:rStyle w:val="hps"/>
          <w:lang w:val="en-US"/>
        </w:rPr>
        <w:t>Swing</w:t>
      </w:r>
      <w:r w:rsidRPr="004B227F">
        <w:rPr>
          <w:rStyle w:val="hps"/>
          <w:lang w:val="uk-UA"/>
        </w:rPr>
        <w:t xml:space="preserve"> </w:t>
      </w:r>
      <w:r>
        <w:rPr>
          <w:rStyle w:val="hps"/>
          <w:lang w:val="en-US"/>
        </w:rPr>
        <w:t>Designer</w:t>
      </w:r>
      <w:r w:rsidRPr="004744CB">
        <w:rPr>
          <w:lang w:val="uk-UA"/>
        </w:rPr>
        <w:t>.</w:t>
      </w:r>
    </w:p>
    <w:p w14:paraId="382A0F82" w14:textId="77777777" w:rsidR="00724737" w:rsidRDefault="00724737" w:rsidP="00724737">
      <w:pPr>
        <w:pStyle w:val="a1"/>
        <w:numPr>
          <w:ilvl w:val="0"/>
          <w:numId w:val="8"/>
        </w:numPr>
        <w:tabs>
          <w:tab w:val="clear" w:pos="2265"/>
          <w:tab w:val="num" w:pos="1134"/>
        </w:tabs>
        <w:ind w:left="0" w:firstLine="720"/>
        <w:jc w:val="left"/>
        <w:rPr>
          <w:lang w:val="uk-UA"/>
        </w:rPr>
      </w:pPr>
      <w:r>
        <w:rPr>
          <w:lang w:val="uk-UA"/>
        </w:rPr>
        <w:t>Ознайомитися з менеджерами компонування графічних компонентів.</w:t>
      </w:r>
    </w:p>
    <w:p w14:paraId="40A1B017" w14:textId="77777777" w:rsidR="00724737" w:rsidRPr="00381FD7" w:rsidRDefault="00724737" w:rsidP="00724737">
      <w:pPr>
        <w:pStyle w:val="a1"/>
        <w:numPr>
          <w:ilvl w:val="0"/>
          <w:numId w:val="8"/>
        </w:numPr>
        <w:tabs>
          <w:tab w:val="clear" w:pos="2265"/>
          <w:tab w:val="num" w:pos="1134"/>
        </w:tabs>
        <w:ind w:left="0" w:firstLine="720"/>
        <w:jc w:val="left"/>
        <w:rPr>
          <w:lang w:val="uk-UA"/>
        </w:rPr>
      </w:pPr>
      <w:r>
        <w:rPr>
          <w:lang w:val="uk-UA"/>
        </w:rPr>
        <w:t>Ознайомитися з методикою обробки подій, пов’язаних з компонентами</w:t>
      </w:r>
      <w:r w:rsidRPr="004B227F">
        <w:t>.</w:t>
      </w:r>
    </w:p>
    <w:p w14:paraId="050E8104" w14:textId="43BD0CE8" w:rsidR="00E348B5" w:rsidRPr="00724737" w:rsidRDefault="00724737" w:rsidP="00724737">
      <w:pPr>
        <w:pStyle w:val="a1"/>
        <w:numPr>
          <w:ilvl w:val="0"/>
          <w:numId w:val="8"/>
        </w:numPr>
        <w:tabs>
          <w:tab w:val="clear" w:pos="2265"/>
          <w:tab w:val="num" w:pos="1134"/>
        </w:tabs>
        <w:ind w:left="0" w:firstLine="720"/>
        <w:jc w:val="left"/>
        <w:rPr>
          <w:lang w:val="uk-UA"/>
        </w:rPr>
      </w:pPr>
      <w:r>
        <w:rPr>
          <w:lang w:val="uk-UA"/>
        </w:rPr>
        <w:t>Створити програму з графічним інтерфейсом користувача</w:t>
      </w:r>
      <w:r w:rsidRPr="004B227F">
        <w:t>.</w:t>
      </w:r>
    </w:p>
    <w:p w14:paraId="187819F9" w14:textId="77777777" w:rsidR="000E77B3" w:rsidRPr="00D23B43" w:rsidRDefault="000E77B3" w:rsidP="008D59C5">
      <w:pPr>
        <w:pStyle w:val="2"/>
      </w:pPr>
      <w:r>
        <w:t>Завдання на лабораторну роботу</w:t>
      </w:r>
    </w:p>
    <w:p w14:paraId="5DD55042" w14:textId="711951DF" w:rsidR="00724737" w:rsidRDefault="00724737" w:rsidP="00724737">
      <w:pPr>
        <w:pStyle w:val="a6"/>
        <w:rPr>
          <w:lang w:val="uk-UA"/>
        </w:rPr>
      </w:pPr>
      <w:r>
        <w:rPr>
          <w:lang w:val="uk-UA"/>
        </w:rPr>
        <w:t>Створити програму з графічним інтерфейсом для обчислення стипендії студенту на підставі  інформації, введеної через вікно програми.</w:t>
      </w:r>
    </w:p>
    <w:p w14:paraId="5B74CAD1" w14:textId="1548C806" w:rsidR="00724737" w:rsidRDefault="00724737" w:rsidP="00724737">
      <w:pPr>
        <w:pStyle w:val="a6"/>
        <w:rPr>
          <w:lang w:val="uk-UA"/>
        </w:rPr>
      </w:pPr>
      <w:r>
        <w:rPr>
          <w:lang w:val="uk-UA"/>
        </w:rPr>
        <w:t xml:space="preserve"> Вводити слід ім’я студента, статус студента(бюджет/контракт) та рядок оцінок результатів сесії через пробіл у балах </w:t>
      </w:r>
      <w:r w:rsidRPr="005C3C99">
        <w:rPr>
          <w:lang w:val="uk-UA"/>
        </w:rPr>
        <w:t>ECTS</w:t>
      </w:r>
      <w:r>
        <w:rPr>
          <w:lang w:val="uk-UA"/>
        </w:rPr>
        <w:t>, які потрібно перевести у національну систему (2</w:t>
      </w:r>
      <w:r w:rsidRPr="005C3C99">
        <w:rPr>
          <w:lang w:val="uk-UA"/>
        </w:rPr>
        <w:t>,3,4,5</w:t>
      </w:r>
      <w:r>
        <w:rPr>
          <w:lang w:val="uk-UA"/>
        </w:rPr>
        <w:t>)</w:t>
      </w:r>
      <w:r w:rsidRPr="005C3C99">
        <w:rPr>
          <w:lang w:val="uk-UA"/>
        </w:rPr>
        <w:t>.</w:t>
      </w:r>
      <w:r>
        <w:rPr>
          <w:lang w:val="uk-UA"/>
        </w:rPr>
        <w:t xml:space="preserve"> </w:t>
      </w:r>
    </w:p>
    <w:p w14:paraId="0D88BA27" w14:textId="77777777" w:rsidR="00724737" w:rsidRDefault="00724737" w:rsidP="00724737">
      <w:pPr>
        <w:pStyle w:val="a6"/>
        <w:rPr>
          <w:lang w:val="uk-UA"/>
        </w:rPr>
      </w:pPr>
      <w:r>
        <w:rPr>
          <w:lang w:val="uk-UA"/>
        </w:rPr>
        <w:t xml:space="preserve">Для переведення </w:t>
      </w:r>
      <w:r w:rsidRPr="005C3C99">
        <w:rPr>
          <w:lang w:val="uk-UA"/>
        </w:rPr>
        <w:t>ECTS</w:t>
      </w:r>
      <w:r>
        <w:rPr>
          <w:lang w:val="uk-UA"/>
        </w:rPr>
        <w:t xml:space="preserve">  балів у національні оцінки, визначення мінімального балу та обчислення стипендії написати окремі методи.</w:t>
      </w:r>
    </w:p>
    <w:p w14:paraId="242E3E10" w14:textId="5E27CAA3" w:rsidR="00724737" w:rsidRPr="00724737" w:rsidRDefault="00724737" w:rsidP="00724737">
      <w:pPr>
        <w:pStyle w:val="a6"/>
        <w:rPr>
          <w:lang w:val="en-GB"/>
        </w:rPr>
      </w:pPr>
      <w:r>
        <w:rPr>
          <w:lang w:val="uk-UA"/>
        </w:rPr>
        <w:t>Стипендію призначати студентам бюджетникам без двійок із середнім балом не менше чотирьох. Відмінникам підвищена стипендія</w:t>
      </w:r>
    </w:p>
    <w:p w14:paraId="15033F55" w14:textId="77777777" w:rsidR="003C16A7" w:rsidRPr="008D59C5" w:rsidRDefault="003C16A7" w:rsidP="008D59C5">
      <w:pPr>
        <w:pStyle w:val="2"/>
      </w:pPr>
      <w:r w:rsidRPr="008D59C5">
        <w:t>Результати виконання роботи</w:t>
      </w:r>
    </w:p>
    <w:p w14:paraId="38A14B30" w14:textId="457B6973" w:rsidR="003C16A7" w:rsidRDefault="00447371" w:rsidP="003C16A7">
      <w:pPr>
        <w:pStyle w:val="3"/>
      </w:pPr>
      <w:r>
        <w:rPr>
          <w:lang w:val="ru-RU"/>
        </w:rPr>
        <w:t xml:space="preserve">Код методу </w:t>
      </w:r>
      <w:proofErr w:type="spellStart"/>
      <w:r>
        <w:rPr>
          <w:lang w:val="ru-RU"/>
        </w:rPr>
        <w:t>обробки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події</w:t>
      </w:r>
      <w:proofErr w:type="spellEnd"/>
      <w:r>
        <w:rPr>
          <w:lang w:val="ru-RU"/>
        </w:rPr>
        <w:t xml:space="preserve"> при </w:t>
      </w:r>
      <w:proofErr w:type="spellStart"/>
      <w:r>
        <w:rPr>
          <w:lang w:val="ru-RU"/>
        </w:rPr>
        <w:t>натисканні</w:t>
      </w:r>
      <w:proofErr w:type="spellEnd"/>
      <w:r>
        <w:rPr>
          <w:lang w:val="ru-RU"/>
        </w:rPr>
        <w:t xml:space="preserve"> на кнопку</w:t>
      </w:r>
    </w:p>
    <w:p w14:paraId="344703C5" w14:textId="77777777" w:rsidR="002045AB" w:rsidRPr="002045AB" w:rsidRDefault="002045AB" w:rsidP="002045AB">
      <w:pPr>
        <w:pStyle w:val="af8"/>
        <w:numPr>
          <w:ilvl w:val="0"/>
          <w:numId w:val="17"/>
        </w:numPr>
        <w:spacing w:before="120"/>
        <w:contextualSpacing w:val="0"/>
        <w:jc w:val="left"/>
        <w:outlineLvl w:val="1"/>
        <w:rPr>
          <w:vanish/>
        </w:rPr>
      </w:pPr>
    </w:p>
    <w:p w14:paraId="75A252D8" w14:textId="77777777" w:rsidR="002045AB" w:rsidRPr="002045AB" w:rsidRDefault="002045AB" w:rsidP="002045AB">
      <w:pPr>
        <w:pStyle w:val="af8"/>
        <w:numPr>
          <w:ilvl w:val="0"/>
          <w:numId w:val="17"/>
        </w:numPr>
        <w:spacing w:before="120"/>
        <w:contextualSpacing w:val="0"/>
        <w:jc w:val="left"/>
        <w:outlineLvl w:val="1"/>
        <w:rPr>
          <w:vanish/>
        </w:rPr>
      </w:pPr>
    </w:p>
    <w:p w14:paraId="11FEA3E3" w14:textId="0442FA50" w:rsidR="002045AB" w:rsidRPr="002045AB" w:rsidRDefault="002045AB" w:rsidP="002045AB">
      <w:pPr>
        <w:pStyle w:val="a2"/>
        <w:numPr>
          <w:ilvl w:val="0"/>
          <w:numId w:val="0"/>
        </w:numPr>
        <w:ind w:left="709"/>
        <w:rPr>
          <w:lang w:val="ru-RU"/>
        </w:rPr>
      </w:pPr>
      <w:proofErr w:type="spellStart"/>
      <w:r>
        <w:rPr>
          <w:lang w:val="ru-RU"/>
        </w:rPr>
        <w:t>Ліістинг</w:t>
      </w:r>
      <w:proofErr w:type="spellEnd"/>
      <w:r>
        <w:rPr>
          <w:lang w:val="ru-RU"/>
        </w:rPr>
        <w:t xml:space="preserve"> 2.1 - </w:t>
      </w:r>
      <w:r>
        <w:t xml:space="preserve">Код </w:t>
      </w:r>
      <w:r>
        <w:rPr>
          <w:lang w:val="ru-RU"/>
        </w:rPr>
        <w:t xml:space="preserve">методу </w:t>
      </w:r>
      <w:proofErr w:type="spellStart"/>
      <w:r>
        <w:rPr>
          <w:lang w:val="ru-RU"/>
        </w:rPr>
        <w:t>обробки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події</w:t>
      </w:r>
      <w:proofErr w:type="spellEnd"/>
      <w:r>
        <w:rPr>
          <w:lang w:val="ru-RU"/>
        </w:rPr>
        <w:t xml:space="preserve"> при </w:t>
      </w:r>
      <w:proofErr w:type="spellStart"/>
      <w:r>
        <w:rPr>
          <w:lang w:val="ru-RU"/>
        </w:rPr>
        <w:t>натисканні</w:t>
      </w:r>
      <w:proofErr w:type="spellEnd"/>
      <w:r>
        <w:rPr>
          <w:lang w:val="ru-RU"/>
        </w:rPr>
        <w:t xml:space="preserve"> на кнопку</w:t>
      </w:r>
    </w:p>
    <w:p w14:paraId="6875FD03" w14:textId="77777777" w:rsidR="002045AB" w:rsidRPr="002045AB" w:rsidRDefault="00EA6AED" w:rsidP="002045AB">
      <w:pPr>
        <w:pStyle w:val="af1"/>
        <w:rPr>
          <w:color w:val="000000" w:themeColor="text1"/>
        </w:rPr>
      </w:pPr>
      <w:r w:rsidRPr="00EA6AED">
        <w:rPr>
          <w:color w:val="000000" w:themeColor="text1"/>
        </w:rPr>
        <w:tab/>
      </w:r>
      <w:r w:rsidR="002045AB" w:rsidRPr="002045AB">
        <w:rPr>
          <w:color w:val="000000" w:themeColor="text1"/>
        </w:rPr>
        <w:t>btnNewButton = new JButton("Calculate");</w:t>
      </w:r>
    </w:p>
    <w:p w14:paraId="117852C8" w14:textId="533CA7F4" w:rsidR="002045AB" w:rsidRPr="002045AB" w:rsidRDefault="002045AB" w:rsidP="002045AB">
      <w:pPr>
        <w:pStyle w:val="af1"/>
        <w:rPr>
          <w:color w:val="000000" w:themeColor="text1"/>
        </w:rPr>
      </w:pPr>
      <w:r w:rsidRPr="002045AB">
        <w:rPr>
          <w:color w:val="000000" w:themeColor="text1"/>
        </w:rPr>
        <w:tab/>
        <w:t>btnNewButton.addActionListener(new ActionListener() {</w:t>
      </w:r>
    </w:p>
    <w:p w14:paraId="500C6B57" w14:textId="451E7CEB" w:rsidR="002045AB" w:rsidRPr="002045AB" w:rsidRDefault="002045AB" w:rsidP="002045AB">
      <w:pPr>
        <w:pStyle w:val="af1"/>
        <w:rPr>
          <w:color w:val="000000" w:themeColor="text1"/>
        </w:rPr>
      </w:pPr>
      <w:r w:rsidRPr="002045AB">
        <w:rPr>
          <w:color w:val="000000" w:themeColor="text1"/>
        </w:rPr>
        <w:tab/>
      </w:r>
      <w:r w:rsidRPr="002045AB">
        <w:rPr>
          <w:color w:val="000000" w:themeColor="text1"/>
        </w:rPr>
        <w:tab/>
        <w:t>public void actionPerformed(ActionEvent e) {</w:t>
      </w:r>
    </w:p>
    <w:p w14:paraId="077EDAA6" w14:textId="29AC8E94" w:rsidR="002045AB" w:rsidRPr="002045AB" w:rsidRDefault="002045AB" w:rsidP="002045AB">
      <w:pPr>
        <w:pStyle w:val="af1"/>
        <w:rPr>
          <w:color w:val="000000" w:themeColor="text1"/>
        </w:rPr>
      </w:pPr>
      <w:r w:rsidRPr="002045AB">
        <w:rPr>
          <w:color w:val="000000" w:themeColor="text1"/>
        </w:rPr>
        <w:tab/>
      </w:r>
      <w:r w:rsidRPr="002045AB">
        <w:rPr>
          <w:color w:val="000000" w:themeColor="text1"/>
        </w:rPr>
        <w:tab/>
      </w:r>
      <w:r w:rsidRPr="002045AB">
        <w:rPr>
          <w:color w:val="000000" w:themeColor="text1"/>
        </w:rPr>
        <w:tab/>
        <w:t>cnCalculate();</w:t>
      </w:r>
    </w:p>
    <w:p w14:paraId="2A0008DF" w14:textId="24CD1303" w:rsidR="002045AB" w:rsidRPr="002045AB" w:rsidRDefault="002045AB" w:rsidP="002045AB">
      <w:pPr>
        <w:pStyle w:val="af1"/>
        <w:rPr>
          <w:color w:val="000000" w:themeColor="text1"/>
        </w:rPr>
      </w:pPr>
      <w:r w:rsidRPr="002045AB">
        <w:rPr>
          <w:color w:val="000000" w:themeColor="text1"/>
        </w:rPr>
        <w:tab/>
      </w:r>
      <w:r w:rsidRPr="002045AB">
        <w:rPr>
          <w:color w:val="000000" w:themeColor="text1"/>
        </w:rPr>
        <w:tab/>
        <w:t>}</w:t>
      </w:r>
    </w:p>
    <w:p w14:paraId="505040E2" w14:textId="77777777" w:rsidR="002045AB" w:rsidRPr="00EA6AED" w:rsidRDefault="002045AB" w:rsidP="00EA6AED">
      <w:pPr>
        <w:pStyle w:val="af1"/>
        <w:rPr>
          <w:color w:val="000000" w:themeColor="text1"/>
        </w:rPr>
      </w:pPr>
    </w:p>
    <w:p w14:paraId="03C122C6" w14:textId="3973943B" w:rsidR="002045AB" w:rsidRDefault="00EA6AED" w:rsidP="002045AB">
      <w:pPr>
        <w:pStyle w:val="3"/>
      </w:pPr>
      <w:r>
        <w:t xml:space="preserve">Код методу перетворення оцінки </w:t>
      </w:r>
      <w:r>
        <w:rPr>
          <w:lang w:val="en-US"/>
        </w:rPr>
        <w:t xml:space="preserve">ECTS </w:t>
      </w:r>
      <w:r>
        <w:t>у національну</w:t>
      </w:r>
    </w:p>
    <w:p w14:paraId="5DF81E9B" w14:textId="7B073CDA" w:rsidR="000B0F0F" w:rsidRDefault="002045AB" w:rsidP="002045AB">
      <w:pPr>
        <w:pStyle w:val="a2"/>
        <w:numPr>
          <w:ilvl w:val="0"/>
          <w:numId w:val="0"/>
        </w:numPr>
        <w:ind w:left="709"/>
      </w:pPr>
      <w:proofErr w:type="spellStart"/>
      <w:r>
        <w:t>Ліістинг</w:t>
      </w:r>
      <w:proofErr w:type="spellEnd"/>
      <w:r>
        <w:t xml:space="preserve"> 2.2 - </w:t>
      </w:r>
      <w:r w:rsidR="00EA6AED">
        <w:t xml:space="preserve">Код методу перетворення оцінки </w:t>
      </w:r>
      <w:r w:rsidR="00EA6AED">
        <w:rPr>
          <w:lang w:val="en-US"/>
        </w:rPr>
        <w:t xml:space="preserve">ECTS </w:t>
      </w:r>
      <w:r w:rsidR="00EA6AED">
        <w:t>у національну</w:t>
      </w:r>
    </w:p>
    <w:p w14:paraId="636D7EA6" w14:textId="77777777" w:rsidR="002045AB" w:rsidRPr="002045AB" w:rsidRDefault="002045AB" w:rsidP="002045AB">
      <w:pPr>
        <w:pStyle w:val="af1"/>
        <w:rPr>
          <w:color w:val="000000" w:themeColor="text1"/>
        </w:rPr>
      </w:pPr>
      <w:r w:rsidRPr="002045AB">
        <w:rPr>
          <w:color w:val="000000" w:themeColor="text1"/>
        </w:rPr>
        <w:t>int[] numbers = new int[marks.length];</w:t>
      </w:r>
    </w:p>
    <w:p w14:paraId="7AA09F03" w14:textId="77777777" w:rsidR="002045AB" w:rsidRPr="002045AB" w:rsidRDefault="002045AB" w:rsidP="002045AB">
      <w:pPr>
        <w:pStyle w:val="af1"/>
        <w:rPr>
          <w:color w:val="000000" w:themeColor="text1"/>
        </w:rPr>
      </w:pPr>
    </w:p>
    <w:p w14:paraId="7F0127D4" w14:textId="54CDC4F1" w:rsidR="002045AB" w:rsidRPr="002045AB" w:rsidRDefault="002045AB" w:rsidP="002045AB">
      <w:pPr>
        <w:pStyle w:val="af1"/>
        <w:rPr>
          <w:color w:val="000000" w:themeColor="text1"/>
        </w:rPr>
      </w:pPr>
      <w:r w:rsidRPr="002045AB">
        <w:rPr>
          <w:color w:val="000000" w:themeColor="text1"/>
        </w:rPr>
        <w:lastRenderedPageBreak/>
        <w:t>for (int i = 0; i &lt; marks.length; i++) {</w:t>
      </w:r>
    </w:p>
    <w:p w14:paraId="6A61E607" w14:textId="77777777" w:rsidR="002045AB" w:rsidRPr="002045AB" w:rsidRDefault="002045AB" w:rsidP="002045AB">
      <w:pPr>
        <w:pStyle w:val="af1"/>
        <w:rPr>
          <w:color w:val="000000" w:themeColor="text1"/>
        </w:rPr>
      </w:pPr>
      <w:r w:rsidRPr="002045AB">
        <w:rPr>
          <w:color w:val="000000" w:themeColor="text1"/>
        </w:rPr>
        <w:tab/>
      </w:r>
      <w:r w:rsidRPr="002045AB">
        <w:rPr>
          <w:color w:val="000000" w:themeColor="text1"/>
        </w:rPr>
        <w:tab/>
      </w:r>
      <w:r w:rsidRPr="002045AB">
        <w:rPr>
          <w:color w:val="000000" w:themeColor="text1"/>
        </w:rPr>
        <w:tab/>
        <w:t>numbers[i] = Integer.parseInt(marks[i]);</w:t>
      </w:r>
    </w:p>
    <w:p w14:paraId="5F60F9C3" w14:textId="48C277AE" w:rsidR="002045AB" w:rsidRPr="002045AB" w:rsidRDefault="002045AB" w:rsidP="002045AB">
      <w:pPr>
        <w:pStyle w:val="af1"/>
        <w:rPr>
          <w:color w:val="000000" w:themeColor="text1"/>
        </w:rPr>
      </w:pPr>
      <w:r w:rsidRPr="002045AB">
        <w:rPr>
          <w:color w:val="000000" w:themeColor="text1"/>
        </w:rPr>
        <w:tab/>
      </w:r>
      <w:r w:rsidRPr="002045AB">
        <w:rPr>
          <w:color w:val="000000" w:themeColor="text1"/>
        </w:rPr>
        <w:tab/>
        <w:t>}</w:t>
      </w:r>
    </w:p>
    <w:p w14:paraId="100BA81B" w14:textId="6A5F26D0" w:rsidR="00EA6AED" w:rsidRPr="002045AB" w:rsidRDefault="00EA6AED" w:rsidP="00EA6AED">
      <w:pPr>
        <w:pStyle w:val="af1"/>
        <w:rPr>
          <w:color w:val="000000" w:themeColor="text1"/>
        </w:rPr>
      </w:pPr>
      <w:r w:rsidRPr="002045AB">
        <w:rPr>
          <w:color w:val="000000" w:themeColor="text1"/>
        </w:rPr>
        <w:t>for (int i = 0; i &lt; numbers.length; i++) {</w:t>
      </w:r>
    </w:p>
    <w:p w14:paraId="2A3CC20A" w14:textId="77777777" w:rsidR="00EA6AED" w:rsidRPr="002045AB" w:rsidRDefault="00EA6AED" w:rsidP="00EA6AED">
      <w:pPr>
        <w:pStyle w:val="af1"/>
        <w:rPr>
          <w:color w:val="000000" w:themeColor="text1"/>
        </w:rPr>
      </w:pPr>
      <w:r w:rsidRPr="002045AB">
        <w:rPr>
          <w:color w:val="000000" w:themeColor="text1"/>
        </w:rPr>
        <w:t xml:space="preserve">            if (numbers[i] &gt;= 90 &amp;&amp; numbers[i] &lt;= 100) {</w:t>
      </w:r>
    </w:p>
    <w:p w14:paraId="77ECD63E" w14:textId="77777777" w:rsidR="00EA6AED" w:rsidRPr="002045AB" w:rsidRDefault="00EA6AED" w:rsidP="00EA6AED">
      <w:pPr>
        <w:pStyle w:val="af1"/>
        <w:rPr>
          <w:color w:val="000000" w:themeColor="text1"/>
        </w:rPr>
      </w:pPr>
      <w:r w:rsidRPr="002045AB">
        <w:rPr>
          <w:color w:val="000000" w:themeColor="text1"/>
        </w:rPr>
        <w:t xml:space="preserve">                numbers[i] = 5;</w:t>
      </w:r>
    </w:p>
    <w:p w14:paraId="53E3F5D8" w14:textId="77777777" w:rsidR="00EA6AED" w:rsidRPr="002045AB" w:rsidRDefault="00EA6AED" w:rsidP="00EA6AED">
      <w:pPr>
        <w:pStyle w:val="af1"/>
        <w:rPr>
          <w:color w:val="000000" w:themeColor="text1"/>
        </w:rPr>
      </w:pPr>
      <w:r w:rsidRPr="002045AB">
        <w:rPr>
          <w:color w:val="000000" w:themeColor="text1"/>
        </w:rPr>
        <w:t xml:space="preserve">            } else if (numbers[i] &gt;= 75 &amp;&amp; numbers[i] &lt;= 89) {</w:t>
      </w:r>
    </w:p>
    <w:p w14:paraId="6B5B39E8" w14:textId="77777777" w:rsidR="00EA6AED" w:rsidRPr="002045AB" w:rsidRDefault="00EA6AED" w:rsidP="00EA6AED">
      <w:pPr>
        <w:pStyle w:val="af1"/>
        <w:rPr>
          <w:color w:val="000000" w:themeColor="text1"/>
        </w:rPr>
      </w:pPr>
      <w:r w:rsidRPr="002045AB">
        <w:rPr>
          <w:color w:val="000000" w:themeColor="text1"/>
        </w:rPr>
        <w:t xml:space="preserve">                numbers[i] = 4;</w:t>
      </w:r>
    </w:p>
    <w:p w14:paraId="25C95C57" w14:textId="77777777" w:rsidR="00EA6AED" w:rsidRPr="002045AB" w:rsidRDefault="00EA6AED" w:rsidP="00EA6AED">
      <w:pPr>
        <w:pStyle w:val="af1"/>
        <w:rPr>
          <w:color w:val="000000" w:themeColor="text1"/>
        </w:rPr>
      </w:pPr>
      <w:r w:rsidRPr="002045AB">
        <w:rPr>
          <w:color w:val="000000" w:themeColor="text1"/>
        </w:rPr>
        <w:t xml:space="preserve">            }</w:t>
      </w:r>
    </w:p>
    <w:p w14:paraId="38E82E2D" w14:textId="77777777" w:rsidR="00EA6AED" w:rsidRPr="002045AB" w:rsidRDefault="00EA6AED" w:rsidP="00EA6AED">
      <w:pPr>
        <w:pStyle w:val="af1"/>
        <w:rPr>
          <w:color w:val="000000" w:themeColor="text1"/>
        </w:rPr>
      </w:pPr>
      <w:r w:rsidRPr="002045AB">
        <w:rPr>
          <w:color w:val="000000" w:themeColor="text1"/>
        </w:rPr>
        <w:t xml:space="preserve">            else if (numbers[i] &gt;= 60 &amp;&amp; numbers[i] &lt;= 74) {</w:t>
      </w:r>
    </w:p>
    <w:p w14:paraId="3E405382" w14:textId="77777777" w:rsidR="00EA6AED" w:rsidRPr="002045AB" w:rsidRDefault="00EA6AED" w:rsidP="00EA6AED">
      <w:pPr>
        <w:pStyle w:val="af1"/>
        <w:rPr>
          <w:color w:val="000000" w:themeColor="text1"/>
        </w:rPr>
      </w:pPr>
      <w:r w:rsidRPr="002045AB">
        <w:rPr>
          <w:color w:val="000000" w:themeColor="text1"/>
        </w:rPr>
        <w:t xml:space="preserve">                numbers[i] = 3;</w:t>
      </w:r>
    </w:p>
    <w:p w14:paraId="44D06FED" w14:textId="77777777" w:rsidR="00EA6AED" w:rsidRPr="002045AB" w:rsidRDefault="00EA6AED" w:rsidP="00EA6AED">
      <w:pPr>
        <w:pStyle w:val="af1"/>
        <w:rPr>
          <w:color w:val="000000" w:themeColor="text1"/>
        </w:rPr>
      </w:pPr>
      <w:r w:rsidRPr="002045AB">
        <w:rPr>
          <w:color w:val="000000" w:themeColor="text1"/>
        </w:rPr>
        <w:t xml:space="preserve">            }</w:t>
      </w:r>
    </w:p>
    <w:p w14:paraId="0B62BECD" w14:textId="77777777" w:rsidR="00EA6AED" w:rsidRPr="002045AB" w:rsidRDefault="00EA6AED" w:rsidP="00EA6AED">
      <w:pPr>
        <w:pStyle w:val="af1"/>
        <w:rPr>
          <w:color w:val="000000" w:themeColor="text1"/>
        </w:rPr>
      </w:pPr>
      <w:r w:rsidRPr="002045AB">
        <w:rPr>
          <w:color w:val="000000" w:themeColor="text1"/>
        </w:rPr>
        <w:t xml:space="preserve">            else if (numbers[i] &gt;= 0 &amp;&amp; numbers[i] &lt;= 59) {</w:t>
      </w:r>
    </w:p>
    <w:p w14:paraId="663E80EF" w14:textId="77777777" w:rsidR="00EA6AED" w:rsidRPr="002045AB" w:rsidRDefault="00EA6AED" w:rsidP="00EA6AED">
      <w:pPr>
        <w:pStyle w:val="af1"/>
        <w:rPr>
          <w:color w:val="000000" w:themeColor="text1"/>
        </w:rPr>
      </w:pPr>
      <w:r w:rsidRPr="002045AB">
        <w:rPr>
          <w:color w:val="000000" w:themeColor="text1"/>
        </w:rPr>
        <w:t xml:space="preserve">                numbers[i] = 2;</w:t>
      </w:r>
    </w:p>
    <w:p w14:paraId="06E52F16" w14:textId="77777777" w:rsidR="00EA6AED" w:rsidRPr="002045AB" w:rsidRDefault="00EA6AED" w:rsidP="00EA6AED">
      <w:pPr>
        <w:pStyle w:val="af1"/>
        <w:rPr>
          <w:color w:val="000000" w:themeColor="text1"/>
        </w:rPr>
      </w:pPr>
      <w:r w:rsidRPr="002045AB">
        <w:rPr>
          <w:color w:val="000000" w:themeColor="text1"/>
        </w:rPr>
        <w:t xml:space="preserve">            }</w:t>
      </w:r>
    </w:p>
    <w:p w14:paraId="12BB1606" w14:textId="2C2D2E9D" w:rsidR="00986389" w:rsidRPr="002045AB" w:rsidRDefault="00EA6AED" w:rsidP="00EA6AED">
      <w:pPr>
        <w:pStyle w:val="af1"/>
        <w:rPr>
          <w:color w:val="000000" w:themeColor="text1"/>
        </w:rPr>
      </w:pPr>
      <w:r w:rsidRPr="002045AB">
        <w:rPr>
          <w:color w:val="000000" w:themeColor="text1"/>
        </w:rPr>
        <w:t xml:space="preserve">        }</w:t>
      </w:r>
    </w:p>
    <w:p w14:paraId="077859C6" w14:textId="7F907DFE" w:rsidR="00986389" w:rsidRDefault="00EA6AED" w:rsidP="00986389">
      <w:pPr>
        <w:pStyle w:val="3"/>
      </w:pPr>
      <w:r>
        <w:t>Код методу пошуку мінімальної оцінки</w:t>
      </w:r>
    </w:p>
    <w:p w14:paraId="43E85743" w14:textId="77777777" w:rsidR="002045AB" w:rsidRDefault="002045AB" w:rsidP="002045AB">
      <w:pPr>
        <w:pStyle w:val="a2"/>
        <w:numPr>
          <w:ilvl w:val="0"/>
          <w:numId w:val="0"/>
        </w:numPr>
        <w:ind w:left="792" w:hanging="83"/>
      </w:pPr>
      <w:proofErr w:type="spellStart"/>
      <w:r>
        <w:t>Ліістинг</w:t>
      </w:r>
      <w:proofErr w:type="spellEnd"/>
      <w:r>
        <w:t xml:space="preserve"> 2.3 - Код</w:t>
      </w:r>
      <w:r w:rsidRPr="00EA6AED">
        <w:t xml:space="preserve"> </w:t>
      </w:r>
      <w:r>
        <w:t>методу пошуку мінімальної оцінки</w:t>
      </w:r>
    </w:p>
    <w:p w14:paraId="22F6C66A" w14:textId="77777777" w:rsidR="00EA6AED" w:rsidRPr="000407F9" w:rsidRDefault="00EA6AED" w:rsidP="00EA6AED">
      <w:pPr>
        <w:pStyle w:val="af1"/>
        <w:rPr>
          <w:color w:val="000000" w:themeColor="text1"/>
        </w:rPr>
      </w:pPr>
      <w:r w:rsidRPr="000407F9">
        <w:rPr>
          <w:color w:val="000000" w:themeColor="text1"/>
        </w:rPr>
        <w:t>int minScore = numbers[0];</w:t>
      </w:r>
    </w:p>
    <w:p w14:paraId="70269D3B" w14:textId="77777777" w:rsidR="00EA6AED" w:rsidRPr="000407F9" w:rsidRDefault="00EA6AED" w:rsidP="00EA6AED">
      <w:pPr>
        <w:pStyle w:val="af1"/>
        <w:rPr>
          <w:color w:val="000000" w:themeColor="text1"/>
        </w:rPr>
      </w:pPr>
      <w:r w:rsidRPr="000407F9">
        <w:rPr>
          <w:color w:val="000000" w:themeColor="text1"/>
        </w:rPr>
        <w:tab/>
      </w:r>
      <w:r w:rsidRPr="000407F9">
        <w:rPr>
          <w:color w:val="000000" w:themeColor="text1"/>
        </w:rPr>
        <w:tab/>
      </w:r>
    </w:p>
    <w:p w14:paraId="146AE0A4" w14:textId="77777777" w:rsidR="00EA6AED" w:rsidRPr="000407F9" w:rsidRDefault="00EA6AED" w:rsidP="00EA6AED">
      <w:pPr>
        <w:pStyle w:val="af1"/>
        <w:rPr>
          <w:color w:val="000000" w:themeColor="text1"/>
        </w:rPr>
      </w:pPr>
      <w:r w:rsidRPr="000407F9">
        <w:rPr>
          <w:color w:val="000000" w:themeColor="text1"/>
        </w:rPr>
        <w:tab/>
      </w:r>
      <w:r w:rsidRPr="000407F9">
        <w:rPr>
          <w:color w:val="000000" w:themeColor="text1"/>
        </w:rPr>
        <w:tab/>
        <w:t>for (int i = 1; i &lt; numbers.length; i++) {</w:t>
      </w:r>
    </w:p>
    <w:p w14:paraId="63389EF6" w14:textId="77777777" w:rsidR="00EA6AED" w:rsidRPr="000407F9" w:rsidRDefault="00EA6AED" w:rsidP="00EA6AED">
      <w:pPr>
        <w:pStyle w:val="af1"/>
        <w:rPr>
          <w:color w:val="000000" w:themeColor="text1"/>
        </w:rPr>
      </w:pPr>
      <w:r w:rsidRPr="000407F9">
        <w:rPr>
          <w:color w:val="000000" w:themeColor="text1"/>
        </w:rPr>
        <w:t xml:space="preserve">            if (numbers[i] &lt; minScore) {</w:t>
      </w:r>
    </w:p>
    <w:p w14:paraId="0E3723BA" w14:textId="77777777" w:rsidR="00EA6AED" w:rsidRPr="00EA6AED" w:rsidRDefault="00EA6AED" w:rsidP="00EA6AED">
      <w:pPr>
        <w:pStyle w:val="af1"/>
        <w:rPr>
          <w:color w:val="000000" w:themeColor="text1"/>
        </w:rPr>
      </w:pPr>
      <w:r w:rsidRPr="00EA6AED">
        <w:rPr>
          <w:color w:val="000000" w:themeColor="text1"/>
        </w:rPr>
        <w:t xml:space="preserve">                minScore = numbers[i]; </w:t>
      </w:r>
    </w:p>
    <w:p w14:paraId="746260AC" w14:textId="77777777" w:rsidR="00EA6AED" w:rsidRPr="00EA6AED" w:rsidRDefault="00EA6AED" w:rsidP="00EA6AED">
      <w:pPr>
        <w:pStyle w:val="af1"/>
        <w:rPr>
          <w:color w:val="000000" w:themeColor="text1"/>
        </w:rPr>
      </w:pPr>
      <w:r w:rsidRPr="00EA6AED">
        <w:rPr>
          <w:color w:val="000000" w:themeColor="text1"/>
        </w:rPr>
        <w:t xml:space="preserve">            }</w:t>
      </w:r>
    </w:p>
    <w:p w14:paraId="1C7D42B8" w14:textId="66179615" w:rsidR="00EA6AED" w:rsidRPr="00EA6AED" w:rsidRDefault="00EA6AED" w:rsidP="00EA6AED">
      <w:pPr>
        <w:pStyle w:val="af1"/>
        <w:rPr>
          <w:color w:val="000000" w:themeColor="text1"/>
        </w:rPr>
      </w:pPr>
      <w:r w:rsidRPr="00EA6AED">
        <w:rPr>
          <w:color w:val="000000" w:themeColor="text1"/>
        </w:rPr>
        <w:t xml:space="preserve">        }</w:t>
      </w:r>
    </w:p>
    <w:p w14:paraId="5818FEF8" w14:textId="7E57E1AC" w:rsidR="003B5839" w:rsidRDefault="00EA6AED" w:rsidP="003B5839">
      <w:pPr>
        <w:pStyle w:val="3"/>
      </w:pPr>
      <w:r>
        <w:t>Код методу розрахунку стипендії</w:t>
      </w:r>
    </w:p>
    <w:p w14:paraId="0C8982A8" w14:textId="55C68E25" w:rsidR="00F33498" w:rsidRPr="00FE5D6B" w:rsidRDefault="003B5839" w:rsidP="003B5839">
      <w:pPr>
        <w:pStyle w:val="a2"/>
        <w:numPr>
          <w:ilvl w:val="0"/>
          <w:numId w:val="0"/>
        </w:numPr>
        <w:ind w:left="709"/>
      </w:pPr>
      <w:proofErr w:type="spellStart"/>
      <w:r>
        <w:t>Ліістинг</w:t>
      </w:r>
      <w:proofErr w:type="spellEnd"/>
      <w:r>
        <w:t xml:space="preserve"> 2.4 - </w:t>
      </w:r>
      <w:r w:rsidR="00EA6AED">
        <w:t>Код методу розрахунку стипендії</w:t>
      </w:r>
    </w:p>
    <w:p w14:paraId="22B84984" w14:textId="77777777" w:rsidR="000407F9" w:rsidRPr="000407F9" w:rsidRDefault="002045AB" w:rsidP="000407F9">
      <w:pPr>
        <w:pStyle w:val="af1"/>
        <w:rPr>
          <w:color w:val="000000" w:themeColor="text1"/>
        </w:rPr>
      </w:pPr>
      <w:r w:rsidRPr="002045AB">
        <w:rPr>
          <w:color w:val="000000" w:themeColor="text1"/>
        </w:rPr>
        <w:tab/>
      </w:r>
      <w:r w:rsidRPr="002045AB">
        <w:rPr>
          <w:color w:val="000000" w:themeColor="text1"/>
        </w:rPr>
        <w:tab/>
      </w:r>
      <w:r w:rsidR="000407F9" w:rsidRPr="000407F9">
        <w:rPr>
          <w:color w:val="000000" w:themeColor="text1"/>
        </w:rPr>
        <w:t>if(chckbxNewCheckBox.isSelected() == true &amp; minScore &gt;= 5 &amp; average &gt;= 5) {</w:t>
      </w:r>
    </w:p>
    <w:p w14:paraId="12E92453" w14:textId="77777777" w:rsidR="000407F9" w:rsidRPr="000407F9" w:rsidRDefault="000407F9" w:rsidP="000407F9">
      <w:pPr>
        <w:pStyle w:val="af1"/>
        <w:rPr>
          <w:color w:val="000000" w:themeColor="text1"/>
        </w:rPr>
      </w:pPr>
      <w:r w:rsidRPr="000407F9">
        <w:rPr>
          <w:color w:val="000000" w:themeColor="text1"/>
        </w:rPr>
        <w:tab/>
      </w:r>
      <w:r w:rsidRPr="000407F9">
        <w:rPr>
          <w:color w:val="000000" w:themeColor="text1"/>
        </w:rPr>
        <w:tab/>
      </w:r>
      <w:r w:rsidRPr="000407F9">
        <w:rPr>
          <w:color w:val="000000" w:themeColor="text1"/>
        </w:rPr>
        <w:tab/>
        <w:t>textArea.append("\nScholarship 2000");</w:t>
      </w:r>
    </w:p>
    <w:p w14:paraId="15232FB0" w14:textId="77777777" w:rsidR="000407F9" w:rsidRPr="000407F9" w:rsidRDefault="000407F9" w:rsidP="000407F9">
      <w:pPr>
        <w:pStyle w:val="af1"/>
        <w:rPr>
          <w:color w:val="000000" w:themeColor="text1"/>
        </w:rPr>
      </w:pPr>
    </w:p>
    <w:p w14:paraId="01E93ADF" w14:textId="77777777" w:rsidR="000407F9" w:rsidRPr="000407F9" w:rsidRDefault="000407F9" w:rsidP="000407F9">
      <w:pPr>
        <w:pStyle w:val="af1"/>
        <w:rPr>
          <w:color w:val="000000" w:themeColor="text1"/>
        </w:rPr>
      </w:pPr>
      <w:r w:rsidRPr="000407F9">
        <w:rPr>
          <w:color w:val="000000" w:themeColor="text1"/>
        </w:rPr>
        <w:tab/>
      </w:r>
      <w:r w:rsidRPr="000407F9">
        <w:rPr>
          <w:color w:val="000000" w:themeColor="text1"/>
        </w:rPr>
        <w:tab/>
        <w:t>}</w:t>
      </w:r>
    </w:p>
    <w:p w14:paraId="6B843EDF" w14:textId="77777777" w:rsidR="000407F9" w:rsidRPr="000407F9" w:rsidRDefault="000407F9" w:rsidP="000407F9">
      <w:pPr>
        <w:pStyle w:val="af1"/>
        <w:rPr>
          <w:color w:val="000000" w:themeColor="text1"/>
        </w:rPr>
      </w:pPr>
      <w:r w:rsidRPr="000407F9">
        <w:rPr>
          <w:color w:val="000000" w:themeColor="text1"/>
        </w:rPr>
        <w:tab/>
      </w:r>
      <w:r w:rsidRPr="000407F9">
        <w:rPr>
          <w:color w:val="000000" w:themeColor="text1"/>
        </w:rPr>
        <w:tab/>
        <w:t>else if (chckbxNewCheckBox.isSelected() == true &amp; average &gt;= 4 &amp; minScore &gt;= 3) {</w:t>
      </w:r>
    </w:p>
    <w:p w14:paraId="4B6CE441" w14:textId="77777777" w:rsidR="000407F9" w:rsidRPr="000407F9" w:rsidRDefault="000407F9" w:rsidP="000407F9">
      <w:pPr>
        <w:pStyle w:val="af1"/>
        <w:rPr>
          <w:color w:val="000000" w:themeColor="text1"/>
        </w:rPr>
      </w:pPr>
      <w:r w:rsidRPr="000407F9">
        <w:rPr>
          <w:color w:val="000000" w:themeColor="text1"/>
        </w:rPr>
        <w:tab/>
      </w:r>
      <w:r w:rsidRPr="000407F9">
        <w:rPr>
          <w:color w:val="000000" w:themeColor="text1"/>
        </w:rPr>
        <w:tab/>
      </w:r>
      <w:r w:rsidRPr="000407F9">
        <w:rPr>
          <w:color w:val="000000" w:themeColor="text1"/>
        </w:rPr>
        <w:tab/>
        <w:t>textArea.append("\nScholarship 1500");</w:t>
      </w:r>
    </w:p>
    <w:p w14:paraId="2B7D6A1B" w14:textId="77777777" w:rsidR="000407F9" w:rsidRPr="000407F9" w:rsidRDefault="000407F9" w:rsidP="000407F9">
      <w:pPr>
        <w:pStyle w:val="af1"/>
        <w:rPr>
          <w:color w:val="000000" w:themeColor="text1"/>
        </w:rPr>
      </w:pPr>
      <w:r w:rsidRPr="000407F9">
        <w:rPr>
          <w:color w:val="000000" w:themeColor="text1"/>
        </w:rPr>
        <w:tab/>
      </w:r>
      <w:r w:rsidRPr="000407F9">
        <w:rPr>
          <w:color w:val="000000" w:themeColor="text1"/>
        </w:rPr>
        <w:tab/>
        <w:t>}</w:t>
      </w:r>
    </w:p>
    <w:p w14:paraId="055C5525" w14:textId="77777777" w:rsidR="000407F9" w:rsidRPr="000407F9" w:rsidRDefault="000407F9" w:rsidP="000407F9">
      <w:pPr>
        <w:pStyle w:val="af1"/>
        <w:rPr>
          <w:color w:val="000000" w:themeColor="text1"/>
        </w:rPr>
      </w:pPr>
      <w:r w:rsidRPr="000407F9">
        <w:rPr>
          <w:color w:val="000000" w:themeColor="text1"/>
        </w:rPr>
        <w:tab/>
      </w:r>
      <w:r w:rsidRPr="000407F9">
        <w:rPr>
          <w:color w:val="000000" w:themeColor="text1"/>
        </w:rPr>
        <w:tab/>
        <w:t>else if (chckbxNewCheckBox.isSelected() == true &amp; minScore &gt;= 2) {</w:t>
      </w:r>
    </w:p>
    <w:p w14:paraId="423B1CEC" w14:textId="77777777" w:rsidR="000407F9" w:rsidRPr="000407F9" w:rsidRDefault="000407F9" w:rsidP="000407F9">
      <w:pPr>
        <w:pStyle w:val="af1"/>
        <w:rPr>
          <w:color w:val="000000" w:themeColor="text1"/>
        </w:rPr>
      </w:pPr>
      <w:r w:rsidRPr="000407F9">
        <w:rPr>
          <w:color w:val="000000" w:themeColor="text1"/>
        </w:rPr>
        <w:tab/>
      </w:r>
      <w:r w:rsidRPr="000407F9">
        <w:rPr>
          <w:color w:val="000000" w:themeColor="text1"/>
        </w:rPr>
        <w:tab/>
      </w:r>
      <w:r w:rsidRPr="000407F9">
        <w:rPr>
          <w:color w:val="000000" w:themeColor="text1"/>
        </w:rPr>
        <w:tab/>
        <w:t>textArea.append("\nStudent not receives scholarship");</w:t>
      </w:r>
    </w:p>
    <w:p w14:paraId="70D15137" w14:textId="77777777" w:rsidR="000407F9" w:rsidRPr="000407F9" w:rsidRDefault="000407F9" w:rsidP="000407F9">
      <w:pPr>
        <w:pStyle w:val="af1"/>
        <w:rPr>
          <w:color w:val="000000" w:themeColor="text1"/>
        </w:rPr>
      </w:pPr>
      <w:r w:rsidRPr="000407F9">
        <w:rPr>
          <w:color w:val="000000" w:themeColor="text1"/>
        </w:rPr>
        <w:tab/>
      </w:r>
      <w:r w:rsidRPr="000407F9">
        <w:rPr>
          <w:color w:val="000000" w:themeColor="text1"/>
        </w:rPr>
        <w:tab/>
        <w:t>}</w:t>
      </w:r>
    </w:p>
    <w:p w14:paraId="29258FC3" w14:textId="77777777" w:rsidR="000407F9" w:rsidRPr="000407F9" w:rsidRDefault="000407F9" w:rsidP="000407F9">
      <w:pPr>
        <w:pStyle w:val="af1"/>
        <w:rPr>
          <w:color w:val="000000" w:themeColor="text1"/>
        </w:rPr>
      </w:pPr>
      <w:r w:rsidRPr="000407F9">
        <w:rPr>
          <w:color w:val="000000" w:themeColor="text1"/>
        </w:rPr>
        <w:tab/>
      </w:r>
      <w:r w:rsidRPr="000407F9">
        <w:rPr>
          <w:color w:val="000000" w:themeColor="text1"/>
        </w:rPr>
        <w:tab/>
        <w:t xml:space="preserve">else </w:t>
      </w:r>
    </w:p>
    <w:p w14:paraId="2108EB28" w14:textId="77777777" w:rsidR="000407F9" w:rsidRPr="000407F9" w:rsidRDefault="000407F9" w:rsidP="000407F9">
      <w:pPr>
        <w:pStyle w:val="af1"/>
        <w:rPr>
          <w:color w:val="000000" w:themeColor="text1"/>
        </w:rPr>
      </w:pPr>
      <w:r w:rsidRPr="000407F9">
        <w:rPr>
          <w:color w:val="000000" w:themeColor="text1"/>
        </w:rPr>
        <w:tab/>
      </w:r>
      <w:r w:rsidRPr="000407F9">
        <w:rPr>
          <w:color w:val="000000" w:themeColor="text1"/>
        </w:rPr>
        <w:tab/>
      </w:r>
      <w:r w:rsidRPr="000407F9">
        <w:rPr>
          <w:color w:val="000000" w:themeColor="text1"/>
        </w:rPr>
        <w:tab/>
        <w:t>textArea.append("\nStudent not receives scholarship(kontrakt)");</w:t>
      </w:r>
    </w:p>
    <w:p w14:paraId="2AC6CAC8" w14:textId="6E3223A9" w:rsidR="003B5839" w:rsidRPr="002732DC" w:rsidRDefault="003B5839" w:rsidP="000407F9">
      <w:pPr>
        <w:pStyle w:val="af1"/>
      </w:pPr>
    </w:p>
    <w:p w14:paraId="7579A709" w14:textId="1AD41116" w:rsidR="003B5839" w:rsidRDefault="003B5839" w:rsidP="003B5839">
      <w:pPr>
        <w:pStyle w:val="3"/>
      </w:pPr>
      <w:r>
        <w:lastRenderedPageBreak/>
        <w:t>Повний код програми</w:t>
      </w:r>
    </w:p>
    <w:p w14:paraId="54A03F33" w14:textId="039C4B87" w:rsidR="003B5839" w:rsidRDefault="003B5839" w:rsidP="003B5839">
      <w:pPr>
        <w:pStyle w:val="a2"/>
        <w:numPr>
          <w:ilvl w:val="0"/>
          <w:numId w:val="0"/>
        </w:numPr>
        <w:ind w:left="792"/>
      </w:pPr>
      <w:proofErr w:type="spellStart"/>
      <w:r>
        <w:t>Ліістинг</w:t>
      </w:r>
      <w:proofErr w:type="spellEnd"/>
      <w:r>
        <w:t xml:space="preserve"> 2.5 – Повний код програми</w:t>
      </w:r>
    </w:p>
    <w:p w14:paraId="5D1487BE" w14:textId="77777777" w:rsidR="003B5839" w:rsidRPr="003B5839" w:rsidRDefault="003B5839" w:rsidP="003B5839">
      <w:pPr>
        <w:pStyle w:val="af1"/>
        <w:rPr>
          <w:color w:val="000000" w:themeColor="text1"/>
        </w:rPr>
      </w:pPr>
      <w:r>
        <w:tab/>
      </w:r>
      <w:r w:rsidRPr="003B5839">
        <w:rPr>
          <w:color w:val="000000" w:themeColor="text1"/>
        </w:rPr>
        <w:t>protected void cnCalculate() {</w:t>
      </w:r>
    </w:p>
    <w:p w14:paraId="77A86594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</w:r>
      <w:r w:rsidRPr="003B5839">
        <w:rPr>
          <w:color w:val="000000" w:themeColor="text1"/>
        </w:rPr>
        <w:tab/>
        <w:t>String text = textFieldMark.getText();</w:t>
      </w:r>
    </w:p>
    <w:p w14:paraId="124DCBA4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</w:r>
      <w:r w:rsidRPr="003B5839">
        <w:rPr>
          <w:color w:val="000000" w:themeColor="text1"/>
        </w:rPr>
        <w:tab/>
        <w:t>String [] marks = text.trim().split(" ");</w:t>
      </w:r>
    </w:p>
    <w:p w14:paraId="4D8A0335" w14:textId="77777777" w:rsidR="003B5839" w:rsidRPr="003B5839" w:rsidRDefault="003B5839" w:rsidP="003B5839">
      <w:pPr>
        <w:pStyle w:val="af1"/>
        <w:rPr>
          <w:color w:val="000000" w:themeColor="text1"/>
        </w:rPr>
      </w:pPr>
    </w:p>
    <w:p w14:paraId="42A9DDAC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</w:r>
      <w:r w:rsidRPr="003B5839">
        <w:rPr>
          <w:color w:val="000000" w:themeColor="text1"/>
        </w:rPr>
        <w:tab/>
        <w:t>int[] numbers = new int[marks.length];</w:t>
      </w:r>
    </w:p>
    <w:p w14:paraId="09A9EC06" w14:textId="77777777" w:rsidR="003B5839" w:rsidRPr="003B5839" w:rsidRDefault="003B5839" w:rsidP="003B5839">
      <w:pPr>
        <w:pStyle w:val="af1"/>
        <w:rPr>
          <w:color w:val="000000" w:themeColor="text1"/>
        </w:rPr>
      </w:pPr>
    </w:p>
    <w:p w14:paraId="56D0622B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</w:r>
      <w:r w:rsidRPr="003B5839">
        <w:rPr>
          <w:color w:val="000000" w:themeColor="text1"/>
        </w:rPr>
        <w:tab/>
        <w:t>for (int i = 0; i &lt; marks.length; i++) {</w:t>
      </w:r>
    </w:p>
    <w:p w14:paraId="1352EA1C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</w:r>
      <w:r w:rsidRPr="003B5839">
        <w:rPr>
          <w:color w:val="000000" w:themeColor="text1"/>
        </w:rPr>
        <w:tab/>
      </w:r>
      <w:r w:rsidRPr="003B5839">
        <w:rPr>
          <w:color w:val="000000" w:themeColor="text1"/>
        </w:rPr>
        <w:tab/>
        <w:t>numbers[i] = Integer.</w:t>
      </w:r>
      <w:r w:rsidRPr="003B5839">
        <w:rPr>
          <w:i/>
          <w:iCs/>
          <w:color w:val="000000" w:themeColor="text1"/>
        </w:rPr>
        <w:t>parseInt</w:t>
      </w:r>
      <w:r w:rsidRPr="003B5839">
        <w:rPr>
          <w:color w:val="000000" w:themeColor="text1"/>
        </w:rPr>
        <w:t>(marks[i]);</w:t>
      </w:r>
    </w:p>
    <w:p w14:paraId="6EEBE985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</w:r>
      <w:r w:rsidRPr="003B5839">
        <w:rPr>
          <w:color w:val="000000" w:themeColor="text1"/>
        </w:rPr>
        <w:tab/>
        <w:t>}</w:t>
      </w:r>
    </w:p>
    <w:p w14:paraId="6B6A79BE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</w:r>
      <w:r w:rsidRPr="003B5839">
        <w:rPr>
          <w:color w:val="000000" w:themeColor="text1"/>
        </w:rPr>
        <w:tab/>
      </w:r>
    </w:p>
    <w:p w14:paraId="6ECD538C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</w:r>
      <w:r w:rsidRPr="003B5839">
        <w:rPr>
          <w:color w:val="000000" w:themeColor="text1"/>
        </w:rPr>
        <w:tab/>
        <w:t>for (int i = 0; i &lt; numbers.length; i++) {</w:t>
      </w:r>
    </w:p>
    <w:p w14:paraId="560B26DB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 xml:space="preserve">            if (numbers[i] &gt;= 90 &amp;&amp; numbers[i] &lt;= 100) {</w:t>
      </w:r>
    </w:p>
    <w:p w14:paraId="04DE8949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 xml:space="preserve">                numbers[i] = 5;</w:t>
      </w:r>
    </w:p>
    <w:p w14:paraId="6845744F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 xml:space="preserve">            } else if (numbers[i] &gt;= 75 &amp;&amp; numbers[i] &lt;= 89) {</w:t>
      </w:r>
    </w:p>
    <w:p w14:paraId="4B8BDCC8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 xml:space="preserve">                numbers[i] = 4;</w:t>
      </w:r>
    </w:p>
    <w:p w14:paraId="4FA1B594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 xml:space="preserve">            }</w:t>
      </w:r>
    </w:p>
    <w:p w14:paraId="09BFCF34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 xml:space="preserve">            else if (numbers[i] &gt;= 60 &amp;&amp; numbers[i] &lt;= 74) {</w:t>
      </w:r>
    </w:p>
    <w:p w14:paraId="1E7CA89A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 xml:space="preserve">                numbers[i] = 3;</w:t>
      </w:r>
    </w:p>
    <w:p w14:paraId="2F5CE3F4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 xml:space="preserve">            }</w:t>
      </w:r>
    </w:p>
    <w:p w14:paraId="19A1D079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 xml:space="preserve">            else if (numbers[i] &gt;= 0 &amp;&amp; numbers[i] &lt;= 59) {</w:t>
      </w:r>
    </w:p>
    <w:p w14:paraId="6FC77AB6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 xml:space="preserve">                numbers[i] = 2;</w:t>
      </w:r>
    </w:p>
    <w:p w14:paraId="52BB8044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 xml:space="preserve">            }</w:t>
      </w:r>
    </w:p>
    <w:p w14:paraId="7E349D1F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 xml:space="preserve">        }</w:t>
      </w:r>
    </w:p>
    <w:p w14:paraId="437CA818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</w:r>
      <w:r w:rsidRPr="003B5839">
        <w:rPr>
          <w:color w:val="000000" w:themeColor="text1"/>
        </w:rPr>
        <w:tab/>
      </w:r>
    </w:p>
    <w:p w14:paraId="2049880C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</w:r>
      <w:r w:rsidRPr="003B5839">
        <w:rPr>
          <w:color w:val="000000" w:themeColor="text1"/>
        </w:rPr>
        <w:tab/>
        <w:t>int minScore = numbers[0];</w:t>
      </w:r>
    </w:p>
    <w:p w14:paraId="3FF4FA58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</w:r>
      <w:r w:rsidRPr="003B5839">
        <w:rPr>
          <w:color w:val="000000" w:themeColor="text1"/>
        </w:rPr>
        <w:tab/>
      </w:r>
    </w:p>
    <w:p w14:paraId="3434CE79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</w:r>
      <w:r w:rsidRPr="003B5839">
        <w:rPr>
          <w:color w:val="000000" w:themeColor="text1"/>
        </w:rPr>
        <w:tab/>
        <w:t>for (int i = 1; i &lt; numbers.length; i++) {</w:t>
      </w:r>
    </w:p>
    <w:p w14:paraId="68E1BCE4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 xml:space="preserve">            if (numbers[i] &lt; minScore) {</w:t>
      </w:r>
    </w:p>
    <w:p w14:paraId="371854DD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 xml:space="preserve">                minScore = numbers[i]; </w:t>
      </w:r>
    </w:p>
    <w:p w14:paraId="3B7C7A8D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 xml:space="preserve">            }</w:t>
      </w:r>
    </w:p>
    <w:p w14:paraId="31764C04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 xml:space="preserve">        }</w:t>
      </w:r>
    </w:p>
    <w:p w14:paraId="224EF24C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</w:r>
      <w:r w:rsidRPr="003B5839">
        <w:rPr>
          <w:color w:val="000000" w:themeColor="text1"/>
        </w:rPr>
        <w:tab/>
      </w:r>
    </w:p>
    <w:p w14:paraId="49B213F7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</w:r>
      <w:r w:rsidRPr="003B5839">
        <w:rPr>
          <w:color w:val="000000" w:themeColor="text1"/>
        </w:rPr>
        <w:tab/>
        <w:t>int sum = 0;</w:t>
      </w:r>
    </w:p>
    <w:p w14:paraId="4FB4DA13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  <w:t xml:space="preserve">    for (int number : numbers) {</w:t>
      </w:r>
    </w:p>
    <w:p w14:paraId="681EE198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  <w:t xml:space="preserve">        sum += number;</w:t>
      </w:r>
    </w:p>
    <w:p w14:paraId="03C16422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  <w:t xml:space="preserve">    }</w:t>
      </w:r>
    </w:p>
    <w:p w14:paraId="2D2B0CA6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  <w:t xml:space="preserve">    double average = (double) sum / numbers.length;</w:t>
      </w:r>
    </w:p>
    <w:p w14:paraId="6790FACB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</w:r>
      <w:r w:rsidRPr="003B5839">
        <w:rPr>
          <w:color w:val="000000" w:themeColor="text1"/>
        </w:rPr>
        <w:tab/>
      </w:r>
    </w:p>
    <w:p w14:paraId="3FF22A51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 xml:space="preserve">        String name = txtFieldName.getText();</w:t>
      </w:r>
    </w:p>
    <w:p w14:paraId="484E46D5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</w:r>
      <w:r w:rsidRPr="003B5839">
        <w:rPr>
          <w:color w:val="000000" w:themeColor="text1"/>
        </w:rPr>
        <w:tab/>
      </w:r>
    </w:p>
    <w:p w14:paraId="7E00384F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</w:r>
      <w:r w:rsidRPr="003B5839">
        <w:rPr>
          <w:color w:val="000000" w:themeColor="text1"/>
        </w:rPr>
        <w:tab/>
        <w:t xml:space="preserve"> StringBuilder sb = new StringBuilder();</w:t>
      </w:r>
    </w:p>
    <w:p w14:paraId="697D3438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</w:r>
      <w:r w:rsidRPr="003B5839">
        <w:rPr>
          <w:color w:val="000000" w:themeColor="text1"/>
        </w:rPr>
        <w:tab/>
        <w:t xml:space="preserve"> sb.append("Name: ").append(name).append("\n");</w:t>
      </w:r>
    </w:p>
    <w:p w14:paraId="03493C90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</w:r>
      <w:r w:rsidRPr="003B5839">
        <w:rPr>
          <w:color w:val="000000" w:themeColor="text1"/>
        </w:rPr>
        <w:tab/>
        <w:t xml:space="preserve"> sb.append("Marks: ");</w:t>
      </w:r>
    </w:p>
    <w:p w14:paraId="2BA5093A" w14:textId="77777777" w:rsidR="003B5839" w:rsidRPr="003B5839" w:rsidRDefault="003B5839" w:rsidP="003B5839">
      <w:pPr>
        <w:pStyle w:val="af1"/>
        <w:rPr>
          <w:color w:val="000000" w:themeColor="text1"/>
        </w:rPr>
      </w:pPr>
    </w:p>
    <w:p w14:paraId="755FB04A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  <w:t xml:space="preserve">        for (int i = 0; i &lt; numbers.length; i++) {</w:t>
      </w:r>
    </w:p>
    <w:p w14:paraId="72FAFCE4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  <w:t xml:space="preserve">            sb.append(numbers[i]);</w:t>
      </w:r>
    </w:p>
    <w:p w14:paraId="21C4BA54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  <w:t xml:space="preserve">            if (i &lt; numbers.length - 1) {</w:t>
      </w:r>
    </w:p>
    <w:p w14:paraId="132CF9F7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  <w:t xml:space="preserve">                sb.append(", "); </w:t>
      </w:r>
    </w:p>
    <w:p w14:paraId="3F7E3D37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lastRenderedPageBreak/>
        <w:tab/>
        <w:t xml:space="preserve">            }</w:t>
      </w:r>
    </w:p>
    <w:p w14:paraId="68FF4191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  <w:t xml:space="preserve">        }</w:t>
      </w:r>
    </w:p>
    <w:p w14:paraId="238348AB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</w:r>
      <w:r w:rsidRPr="003B5839">
        <w:rPr>
          <w:color w:val="000000" w:themeColor="text1"/>
        </w:rPr>
        <w:tab/>
      </w:r>
      <w:r w:rsidRPr="003B5839">
        <w:rPr>
          <w:color w:val="000000" w:themeColor="text1"/>
        </w:rPr>
        <w:tab/>
        <w:t xml:space="preserve"> sb.append("\nMin marks: ").append(minScore);</w:t>
      </w:r>
    </w:p>
    <w:p w14:paraId="7E879EA9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</w:r>
      <w:r w:rsidRPr="003B5839">
        <w:rPr>
          <w:color w:val="000000" w:themeColor="text1"/>
        </w:rPr>
        <w:tab/>
      </w:r>
      <w:r w:rsidRPr="003B5839">
        <w:rPr>
          <w:color w:val="000000" w:themeColor="text1"/>
        </w:rPr>
        <w:tab/>
        <w:t xml:space="preserve"> sb.append("\nAverage marks: ").append(average);</w:t>
      </w:r>
    </w:p>
    <w:p w14:paraId="33DEB1BB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  <w:t xml:space="preserve">        textArea.setText(sb.toString());</w:t>
      </w:r>
    </w:p>
    <w:p w14:paraId="015521FD" w14:textId="77777777" w:rsidR="003B5839" w:rsidRPr="003B5839" w:rsidRDefault="003B5839" w:rsidP="003B5839">
      <w:pPr>
        <w:pStyle w:val="af1"/>
        <w:rPr>
          <w:color w:val="000000" w:themeColor="text1"/>
        </w:rPr>
      </w:pPr>
    </w:p>
    <w:p w14:paraId="3A058C3A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</w:r>
      <w:r w:rsidRPr="003B5839">
        <w:rPr>
          <w:color w:val="000000" w:themeColor="text1"/>
        </w:rPr>
        <w:tab/>
        <w:t>if(chckbxNewCheckBox.isSelected() == true &amp; minScore &gt;= 5 &amp; average &gt;= 5) {</w:t>
      </w:r>
    </w:p>
    <w:p w14:paraId="01E15216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</w:r>
      <w:r w:rsidRPr="003B5839">
        <w:rPr>
          <w:color w:val="000000" w:themeColor="text1"/>
        </w:rPr>
        <w:tab/>
      </w:r>
      <w:r w:rsidRPr="003B5839">
        <w:rPr>
          <w:color w:val="000000" w:themeColor="text1"/>
        </w:rPr>
        <w:tab/>
        <w:t>textArea.append("\nScholarship 2000");</w:t>
      </w:r>
    </w:p>
    <w:p w14:paraId="3C16B9BC" w14:textId="77777777" w:rsidR="003B5839" w:rsidRPr="003B5839" w:rsidRDefault="003B5839" w:rsidP="003B5839">
      <w:pPr>
        <w:pStyle w:val="af1"/>
        <w:rPr>
          <w:color w:val="000000" w:themeColor="text1"/>
        </w:rPr>
      </w:pPr>
    </w:p>
    <w:p w14:paraId="4EE02D6D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</w:r>
      <w:r w:rsidRPr="003B5839">
        <w:rPr>
          <w:color w:val="000000" w:themeColor="text1"/>
        </w:rPr>
        <w:tab/>
        <w:t>}</w:t>
      </w:r>
    </w:p>
    <w:p w14:paraId="093B8E0F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</w:r>
      <w:r w:rsidRPr="003B5839">
        <w:rPr>
          <w:color w:val="000000" w:themeColor="text1"/>
        </w:rPr>
        <w:tab/>
        <w:t>else if (chckbxNewCheckBox.isSelected() == true &amp; average &gt;= 4 &amp; minScore &gt;= 3) {</w:t>
      </w:r>
    </w:p>
    <w:p w14:paraId="4CC598A9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</w:r>
      <w:r w:rsidRPr="003B5839">
        <w:rPr>
          <w:color w:val="000000" w:themeColor="text1"/>
        </w:rPr>
        <w:tab/>
      </w:r>
      <w:r w:rsidRPr="003B5839">
        <w:rPr>
          <w:color w:val="000000" w:themeColor="text1"/>
        </w:rPr>
        <w:tab/>
        <w:t>textArea.append("\nScholarship 1500");</w:t>
      </w:r>
    </w:p>
    <w:p w14:paraId="537E629C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</w:r>
      <w:r w:rsidRPr="003B5839">
        <w:rPr>
          <w:color w:val="000000" w:themeColor="text1"/>
        </w:rPr>
        <w:tab/>
        <w:t>}</w:t>
      </w:r>
    </w:p>
    <w:p w14:paraId="3299E4FF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</w:r>
      <w:r w:rsidRPr="003B5839">
        <w:rPr>
          <w:color w:val="000000" w:themeColor="text1"/>
        </w:rPr>
        <w:tab/>
        <w:t>else if (chckbxNewCheckBox.isSelected() == true &amp; minScore &gt;= 2) {</w:t>
      </w:r>
    </w:p>
    <w:p w14:paraId="54F2DACF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</w:r>
      <w:r w:rsidRPr="003B5839">
        <w:rPr>
          <w:color w:val="000000" w:themeColor="text1"/>
        </w:rPr>
        <w:tab/>
      </w:r>
      <w:r w:rsidRPr="003B5839">
        <w:rPr>
          <w:color w:val="000000" w:themeColor="text1"/>
        </w:rPr>
        <w:tab/>
        <w:t>textArea.append("\nStudent not receives scholarship");</w:t>
      </w:r>
    </w:p>
    <w:p w14:paraId="03C11EAE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</w:r>
      <w:r w:rsidRPr="003B5839">
        <w:rPr>
          <w:color w:val="000000" w:themeColor="text1"/>
        </w:rPr>
        <w:tab/>
        <w:t>}</w:t>
      </w:r>
    </w:p>
    <w:p w14:paraId="22C2A6C5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</w:r>
      <w:r w:rsidRPr="003B5839">
        <w:rPr>
          <w:color w:val="000000" w:themeColor="text1"/>
        </w:rPr>
        <w:tab/>
        <w:t xml:space="preserve">else </w:t>
      </w:r>
    </w:p>
    <w:p w14:paraId="208497D4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</w:r>
      <w:r w:rsidRPr="003B5839">
        <w:rPr>
          <w:color w:val="000000" w:themeColor="text1"/>
        </w:rPr>
        <w:tab/>
      </w:r>
      <w:r w:rsidRPr="003B5839">
        <w:rPr>
          <w:color w:val="000000" w:themeColor="text1"/>
        </w:rPr>
        <w:tab/>
        <w:t>textArea.append("\nStudent not receives scholarship(kontrakt)");</w:t>
      </w:r>
    </w:p>
    <w:p w14:paraId="19C165B4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</w:r>
      <w:r w:rsidRPr="003B5839">
        <w:rPr>
          <w:color w:val="000000" w:themeColor="text1"/>
        </w:rPr>
        <w:tab/>
      </w:r>
    </w:p>
    <w:p w14:paraId="2B675B05" w14:textId="77777777" w:rsidR="003B5839" w:rsidRPr="003B5839" w:rsidRDefault="003B5839" w:rsidP="003B583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ab/>
        <w:t>}</w:t>
      </w:r>
    </w:p>
    <w:p w14:paraId="371BA43C" w14:textId="77777777" w:rsidR="003B5839" w:rsidRPr="003B5839" w:rsidRDefault="003B5839" w:rsidP="003B5839">
      <w:pPr>
        <w:pStyle w:val="af1"/>
        <w:rPr>
          <w:color w:val="000000" w:themeColor="text1"/>
        </w:rPr>
      </w:pPr>
    </w:p>
    <w:p w14:paraId="14BC655B" w14:textId="6AB254A3" w:rsidR="003B5839" w:rsidRPr="000407F9" w:rsidRDefault="003B5839" w:rsidP="000407F9">
      <w:pPr>
        <w:pStyle w:val="af1"/>
        <w:rPr>
          <w:color w:val="000000" w:themeColor="text1"/>
        </w:rPr>
      </w:pPr>
      <w:r w:rsidRPr="003B5839">
        <w:rPr>
          <w:color w:val="000000" w:themeColor="text1"/>
        </w:rPr>
        <w:t>}</w:t>
      </w:r>
    </w:p>
    <w:p w14:paraId="478F6F2B" w14:textId="7344688D" w:rsidR="003B5839" w:rsidRDefault="003B5839" w:rsidP="003B5839">
      <w:pPr>
        <w:pStyle w:val="3"/>
      </w:pPr>
      <w:r>
        <w:t>Тестування програми</w:t>
      </w:r>
    </w:p>
    <w:p w14:paraId="226BDF03" w14:textId="15B7E0BE" w:rsidR="003B5839" w:rsidRDefault="003B5839" w:rsidP="003B5839">
      <w:pPr>
        <w:pStyle w:val="af5"/>
        <w:rPr>
          <w:lang w:val="en-GB"/>
        </w:rPr>
      </w:pPr>
      <w:r w:rsidRPr="003B5839">
        <w:rPr>
          <w:lang w:val="en-GB"/>
        </w:rPr>
        <w:drawing>
          <wp:inline distT="0" distB="0" distL="0" distR="0" wp14:anchorId="5097C3DC" wp14:editId="6941A084">
            <wp:extent cx="3505504" cy="321591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936D" w14:textId="77777777" w:rsidR="003B5839" w:rsidRPr="003B5839" w:rsidRDefault="003B5839" w:rsidP="003B5839">
      <w:pPr>
        <w:pStyle w:val="af8"/>
        <w:numPr>
          <w:ilvl w:val="0"/>
          <w:numId w:val="13"/>
        </w:numPr>
        <w:spacing w:after="240"/>
        <w:contextualSpacing w:val="0"/>
        <w:jc w:val="center"/>
        <w:outlineLvl w:val="1"/>
        <w:rPr>
          <w:noProof/>
          <w:vanish/>
          <w:lang w:val="en-GB"/>
        </w:rPr>
      </w:pPr>
    </w:p>
    <w:p w14:paraId="138A8DB0" w14:textId="77777777" w:rsidR="003B5839" w:rsidRPr="003B5839" w:rsidRDefault="003B5839" w:rsidP="003B5839">
      <w:pPr>
        <w:pStyle w:val="af8"/>
        <w:numPr>
          <w:ilvl w:val="0"/>
          <w:numId w:val="13"/>
        </w:numPr>
        <w:spacing w:after="240"/>
        <w:contextualSpacing w:val="0"/>
        <w:jc w:val="center"/>
        <w:outlineLvl w:val="1"/>
        <w:rPr>
          <w:noProof/>
          <w:vanish/>
          <w:lang w:val="en-GB"/>
        </w:rPr>
      </w:pPr>
    </w:p>
    <w:p w14:paraId="4A358502" w14:textId="313B9A75" w:rsidR="003B5839" w:rsidRDefault="003B5839" w:rsidP="003B5839">
      <w:pPr>
        <w:pStyle w:val="a"/>
      </w:pPr>
      <w:r>
        <w:t>Всі оцінки більше 5, бюджетна форма навчання</w:t>
      </w:r>
    </w:p>
    <w:p w14:paraId="56A136BF" w14:textId="0B950772" w:rsidR="003B5839" w:rsidRDefault="003B5839" w:rsidP="003B5839">
      <w:pPr>
        <w:pStyle w:val="af5"/>
      </w:pPr>
      <w:r w:rsidRPr="003B5839">
        <w:lastRenderedPageBreak/>
        <w:drawing>
          <wp:inline distT="0" distB="0" distL="0" distR="0" wp14:anchorId="3B5B97D7" wp14:editId="43DCE048">
            <wp:extent cx="3551228" cy="32235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595B" w14:textId="250C911A" w:rsidR="003B5839" w:rsidRDefault="003B5839" w:rsidP="003B5839">
      <w:pPr>
        <w:pStyle w:val="a"/>
      </w:pPr>
      <w:r>
        <w:t>Всі оцінки більше 5, контрактна форма навчання</w:t>
      </w:r>
    </w:p>
    <w:p w14:paraId="6E274EFC" w14:textId="740290CC" w:rsidR="003B5839" w:rsidRDefault="003B5839" w:rsidP="003B5839">
      <w:pPr>
        <w:pStyle w:val="af5"/>
      </w:pPr>
      <w:r w:rsidRPr="003B5839">
        <w:drawing>
          <wp:inline distT="0" distB="0" distL="0" distR="0" wp14:anchorId="08C51EEE" wp14:editId="0D403A20">
            <wp:extent cx="3520745" cy="3215919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E4A3" w14:textId="72FE657B" w:rsidR="003B5839" w:rsidRDefault="003B5839" w:rsidP="003B5839">
      <w:pPr>
        <w:pStyle w:val="a"/>
      </w:pPr>
      <w:r>
        <w:t>Мінімальна оцінка 4</w:t>
      </w:r>
    </w:p>
    <w:p w14:paraId="248801FE" w14:textId="17C38863" w:rsidR="006B463F" w:rsidRDefault="006B463F" w:rsidP="006B463F">
      <w:pPr>
        <w:pStyle w:val="af5"/>
      </w:pPr>
      <w:r w:rsidRPr="006B463F">
        <w:lastRenderedPageBreak/>
        <w:drawing>
          <wp:inline distT="0" distB="0" distL="0" distR="0" wp14:anchorId="5CAF30ED" wp14:editId="47F4DCB3">
            <wp:extent cx="3635055" cy="3215919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EAC6" w14:textId="62C54666" w:rsidR="006B463F" w:rsidRDefault="006B463F" w:rsidP="006B463F">
      <w:pPr>
        <w:pStyle w:val="a"/>
      </w:pPr>
      <w:r>
        <w:t>Присутні оцінки 3, середній бал меньше 4</w:t>
      </w:r>
    </w:p>
    <w:p w14:paraId="452AA2F4" w14:textId="4357B257" w:rsidR="006B463F" w:rsidRDefault="006B463F" w:rsidP="006B463F">
      <w:pPr>
        <w:pStyle w:val="af5"/>
      </w:pPr>
      <w:r w:rsidRPr="006B463F">
        <w:drawing>
          <wp:inline distT="0" distB="0" distL="0" distR="0" wp14:anchorId="68C628F5" wp14:editId="151E3804">
            <wp:extent cx="3581710" cy="32768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98FC" w14:textId="2692638B" w:rsidR="006B463F" w:rsidRPr="006B463F" w:rsidRDefault="006B463F" w:rsidP="006B463F">
      <w:pPr>
        <w:pStyle w:val="a"/>
      </w:pPr>
      <w:r>
        <w:t>Присутні оцінки 2, середній бал більше 4</w:t>
      </w:r>
    </w:p>
    <w:p w14:paraId="393C8A68" w14:textId="611040B6" w:rsidR="006D6782" w:rsidRDefault="006D6782" w:rsidP="008D59C5">
      <w:pPr>
        <w:pStyle w:val="2"/>
      </w:pPr>
      <w:r>
        <w:t>Висновки</w:t>
      </w:r>
    </w:p>
    <w:p w14:paraId="62968A0D" w14:textId="77777777" w:rsidR="006D6782" w:rsidRDefault="006D6782" w:rsidP="006D6782">
      <w:r>
        <w:t>За результатами виконання лабораторної роботи можна зробити наступні висновки</w:t>
      </w:r>
      <w:r w:rsidR="0059322B">
        <w:t>.</w:t>
      </w:r>
    </w:p>
    <w:p w14:paraId="443AFF7F" w14:textId="510BDE12" w:rsidR="0059322B" w:rsidRDefault="006D6782" w:rsidP="006D6782">
      <w:pPr>
        <w:pStyle w:val="a0"/>
        <w:numPr>
          <w:ilvl w:val="0"/>
          <w:numId w:val="22"/>
        </w:numPr>
      </w:pPr>
      <w:r>
        <w:t xml:space="preserve">Ми познайомилися </w:t>
      </w:r>
      <w:r w:rsidR="006B463F">
        <w:t xml:space="preserve">з бібліотекою </w:t>
      </w:r>
      <w:proofErr w:type="spellStart"/>
      <w:r w:rsidR="006B463F">
        <w:rPr>
          <w:lang w:val="en-US"/>
        </w:rPr>
        <w:t>javax.swing</w:t>
      </w:r>
      <w:proofErr w:type="spellEnd"/>
      <w:r w:rsidR="0059322B">
        <w:t>.</w:t>
      </w:r>
    </w:p>
    <w:p w14:paraId="26687EC2" w14:textId="1AE5D9CE" w:rsidR="0059322B" w:rsidRDefault="0059322B" w:rsidP="006D6782">
      <w:pPr>
        <w:pStyle w:val="a0"/>
        <w:numPr>
          <w:ilvl w:val="0"/>
          <w:numId w:val="22"/>
        </w:numPr>
      </w:pPr>
      <w:r>
        <w:t xml:space="preserve">Було отримано навички створення </w:t>
      </w:r>
      <w:r w:rsidR="006B463F">
        <w:t>графічних інтерфейсів</w:t>
      </w:r>
    </w:p>
    <w:p w14:paraId="7923D73F" w14:textId="77777777" w:rsidR="006B463F" w:rsidRDefault="0059322B" w:rsidP="006D6782">
      <w:pPr>
        <w:pStyle w:val="a0"/>
        <w:numPr>
          <w:ilvl w:val="0"/>
          <w:numId w:val="22"/>
        </w:numPr>
      </w:pPr>
      <w:r>
        <w:t>Ознайомилися</w:t>
      </w:r>
      <w:r w:rsidR="006B463F">
        <w:t xml:space="preserve"> з менеджерами компонування</w:t>
      </w:r>
      <w:r>
        <w:t>.</w:t>
      </w:r>
    </w:p>
    <w:p w14:paraId="40567113" w14:textId="77777777" w:rsidR="006B463F" w:rsidRPr="006B463F" w:rsidRDefault="006B463F" w:rsidP="006D6782">
      <w:pPr>
        <w:pStyle w:val="a0"/>
        <w:numPr>
          <w:ilvl w:val="0"/>
          <w:numId w:val="22"/>
        </w:numPr>
      </w:pPr>
      <w:r>
        <w:t xml:space="preserve">Навчилися створювати </w:t>
      </w:r>
      <w:r>
        <w:rPr>
          <w:lang w:val="en-GB"/>
        </w:rPr>
        <w:t xml:space="preserve">jar </w:t>
      </w:r>
      <w:r>
        <w:t>файл</w:t>
      </w:r>
      <w:r>
        <w:rPr>
          <w:lang w:val="en-GB"/>
        </w:rPr>
        <w:t>.</w:t>
      </w:r>
    </w:p>
    <w:p w14:paraId="7FC3323C" w14:textId="0DCB6FFD" w:rsidR="0059322B" w:rsidRDefault="003A2890" w:rsidP="006D6782">
      <w:pPr>
        <w:pStyle w:val="a0"/>
        <w:numPr>
          <w:ilvl w:val="0"/>
          <w:numId w:val="22"/>
        </w:numPr>
      </w:pPr>
      <w:hyperlink r:id="rId12" w:history="1">
        <w:r w:rsidR="000407F9" w:rsidRPr="00AF5638">
          <w:rPr>
            <w:rStyle w:val="aff0"/>
          </w:rPr>
          <w:t>https://github.com/YelizavetaZenenko/OOP-lab/tree/main/LAB2</w:t>
        </w:r>
      </w:hyperlink>
      <w:r w:rsidR="000407F9">
        <w:rPr>
          <w:lang w:val="en-GB"/>
        </w:rPr>
        <w:t xml:space="preserve"> </w:t>
      </w:r>
      <w:r w:rsidR="0059322B">
        <w:t xml:space="preserve"> </w:t>
      </w:r>
    </w:p>
    <w:p w14:paraId="7E6B23A6" w14:textId="77777777" w:rsidR="0059322B" w:rsidRDefault="0059322B" w:rsidP="0059322B">
      <w:pPr>
        <w:pStyle w:val="12"/>
      </w:pPr>
      <w:r w:rsidRPr="0059322B">
        <w:t>Список джерел</w:t>
      </w:r>
      <w:r w:rsidR="00792F58">
        <w:t xml:space="preserve"> посилання</w:t>
      </w:r>
    </w:p>
    <w:p w14:paraId="35AE472B" w14:textId="77777777" w:rsidR="000407F9" w:rsidRPr="000407F9" w:rsidRDefault="000407F9" w:rsidP="000407F9">
      <w:pPr>
        <w:pStyle w:val="a4"/>
        <w:rPr>
          <w:szCs w:val="28"/>
        </w:rPr>
      </w:pPr>
      <w:r w:rsidRPr="000407F9">
        <w:rPr>
          <w:szCs w:val="28"/>
        </w:rPr>
        <w:t>Основи програмування</w:t>
      </w:r>
      <w:r w:rsidRPr="000407F9">
        <w:rPr>
          <w:b/>
          <w:szCs w:val="28"/>
        </w:rPr>
        <w:t xml:space="preserve"> </w:t>
      </w:r>
      <w:r w:rsidRPr="000407F9">
        <w:rPr>
          <w:szCs w:val="28"/>
        </w:rPr>
        <w:t xml:space="preserve">на </w:t>
      </w:r>
      <w:r w:rsidRPr="000407F9">
        <w:rPr>
          <w:szCs w:val="28"/>
          <w:lang w:val="en-US"/>
        </w:rPr>
        <w:t>Java</w:t>
      </w:r>
      <w:r w:rsidRPr="000407F9">
        <w:rPr>
          <w:szCs w:val="28"/>
        </w:rPr>
        <w:t>. Методичні вказівки до лабораторного практикуму та самостійної роботи з дисципліни «Об’єктно орієнтоване програмування» для студентів спеціальності 123 – “Комп’ютерна інженерія”. /</w:t>
      </w:r>
      <w:proofErr w:type="spellStart"/>
      <w:r w:rsidRPr="000407F9">
        <w:rPr>
          <w:szCs w:val="28"/>
        </w:rPr>
        <w:t>Укл</w:t>
      </w:r>
      <w:proofErr w:type="spellEnd"/>
      <w:r w:rsidRPr="000407F9">
        <w:rPr>
          <w:szCs w:val="28"/>
        </w:rPr>
        <w:t xml:space="preserve">.: </w:t>
      </w:r>
      <w:proofErr w:type="spellStart"/>
      <w:r w:rsidRPr="000407F9">
        <w:rPr>
          <w:szCs w:val="28"/>
        </w:rPr>
        <w:t>Бивойно</w:t>
      </w:r>
      <w:proofErr w:type="spellEnd"/>
      <w:r w:rsidRPr="000407F9">
        <w:rPr>
          <w:szCs w:val="28"/>
        </w:rPr>
        <w:t xml:space="preserve"> П.Г., </w:t>
      </w:r>
      <w:proofErr w:type="spellStart"/>
      <w:r w:rsidRPr="000407F9">
        <w:rPr>
          <w:szCs w:val="28"/>
        </w:rPr>
        <w:t>Бивойно</w:t>
      </w:r>
      <w:proofErr w:type="spellEnd"/>
      <w:r w:rsidRPr="000407F9">
        <w:rPr>
          <w:szCs w:val="28"/>
        </w:rPr>
        <w:t xml:space="preserve"> Т.П. – Чернігів: ЧНТУ, 2020</w:t>
      </w:r>
    </w:p>
    <w:p w14:paraId="6F43A13F" w14:textId="0D23E8FF" w:rsidR="00792F58" w:rsidRPr="00067D9A" w:rsidRDefault="00792F58" w:rsidP="000407F9">
      <w:pPr>
        <w:pStyle w:val="a4"/>
        <w:numPr>
          <w:ilvl w:val="0"/>
          <w:numId w:val="0"/>
        </w:numPr>
      </w:pPr>
    </w:p>
    <w:p w14:paraId="108DD72A" w14:textId="77777777" w:rsidR="00792F58" w:rsidRPr="0059322B" w:rsidRDefault="00792F58" w:rsidP="0059322B">
      <w:pPr>
        <w:pStyle w:val="12"/>
      </w:pPr>
    </w:p>
    <w:p w14:paraId="2C8421AD" w14:textId="77777777" w:rsidR="00675A4A" w:rsidRPr="00675A4A" w:rsidRDefault="00675A4A" w:rsidP="00675A4A">
      <w:pPr>
        <w:pStyle w:val="1"/>
      </w:pPr>
    </w:p>
    <w:p w14:paraId="640CC542" w14:textId="77777777" w:rsidR="00330374" w:rsidRPr="00675A4A" w:rsidRDefault="00330374" w:rsidP="00675A4A">
      <w:pPr>
        <w:pStyle w:val="1"/>
      </w:pPr>
    </w:p>
    <w:sectPr w:rsidR="00330374" w:rsidRPr="00675A4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01E59" w14:textId="77777777" w:rsidR="003A2890" w:rsidRDefault="003A2890" w:rsidP="00BF0379">
      <w:pPr>
        <w:spacing w:after="0"/>
      </w:pPr>
      <w:r>
        <w:separator/>
      </w:r>
    </w:p>
  </w:endnote>
  <w:endnote w:type="continuationSeparator" w:id="0">
    <w:p w14:paraId="639D0974" w14:textId="77777777" w:rsidR="003A2890" w:rsidRDefault="003A2890" w:rsidP="00BF03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95513" w14:textId="77777777" w:rsidR="001E021E" w:rsidRDefault="001E021E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C3669" w14:textId="77777777" w:rsidR="001E021E" w:rsidRDefault="001E021E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E6929" w14:textId="77777777" w:rsidR="001E021E" w:rsidRDefault="001E021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E529F" w14:textId="77777777" w:rsidR="003A2890" w:rsidRDefault="003A2890" w:rsidP="00BF0379">
      <w:pPr>
        <w:spacing w:after="0"/>
      </w:pPr>
      <w:r>
        <w:separator/>
      </w:r>
    </w:p>
  </w:footnote>
  <w:footnote w:type="continuationSeparator" w:id="0">
    <w:p w14:paraId="33EC0CE7" w14:textId="77777777" w:rsidR="003A2890" w:rsidRDefault="003A2890" w:rsidP="00BF037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E325" w14:textId="77777777" w:rsidR="001E021E" w:rsidRDefault="001E021E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477A8" w14:textId="368AD274" w:rsidR="00BF0379" w:rsidRDefault="00724737" w:rsidP="00BF0379">
    <w:pPr>
      <w:pStyle w:val="ad"/>
      <w:jc w:val="right"/>
    </w:pPr>
    <w:r>
      <w:rPr>
        <w:sz w:val="24"/>
        <w:szCs w:val="24"/>
      </w:rPr>
      <w:t>Зененко Єлізавета</w:t>
    </w:r>
    <w:r w:rsidR="003B5839">
      <w:rPr>
        <w:sz w:val="24"/>
        <w:szCs w:val="24"/>
      </w:rPr>
      <w:t xml:space="preserve"> 11 варіант</w:t>
    </w:r>
    <w:r w:rsidR="001E021E">
      <w:rPr>
        <w:sz w:val="24"/>
        <w:szCs w:val="24"/>
        <w:lang w:val="en-GB"/>
      </w:rPr>
      <w:t xml:space="preserve"> </w:t>
    </w:r>
    <w:hyperlink r:id="rId1" w:history="1">
      <w:r w:rsidR="001E021E" w:rsidRPr="00042A88">
        <w:rPr>
          <w:rStyle w:val="aff0"/>
          <w:sz w:val="24"/>
          <w:szCs w:val="24"/>
          <w:lang w:val="en-GB"/>
        </w:rPr>
        <w:t>https://github.com/YelizavetaZenenko/OOP-lab</w:t>
      </w:r>
    </w:hyperlink>
    <w:r w:rsidR="001E021E">
      <w:rPr>
        <w:sz w:val="24"/>
        <w:szCs w:val="24"/>
        <w:lang w:val="en-GB"/>
      </w:rPr>
      <w:t xml:space="preserve"> </w:t>
    </w:r>
    <w:r w:rsidR="00BF0379">
      <w:tab/>
      <w:t xml:space="preserve"> </w:t>
    </w:r>
    <w:r w:rsidR="00BF0379">
      <w:fldChar w:fldCharType="begin"/>
    </w:r>
    <w:r w:rsidR="00BF0379">
      <w:instrText>PAGE   \* MERGEFORMAT</w:instrText>
    </w:r>
    <w:r w:rsidR="00BF0379">
      <w:fldChar w:fldCharType="separate"/>
    </w:r>
    <w:r w:rsidR="00E61002">
      <w:rPr>
        <w:noProof/>
      </w:rPr>
      <w:t>4</w:t>
    </w:r>
    <w:r w:rsidR="00BF0379">
      <w:fldChar w:fldCharType="end"/>
    </w:r>
  </w:p>
  <w:p w14:paraId="721F4145" w14:textId="77777777" w:rsidR="00BF0379" w:rsidRDefault="00BF0379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1A918" w14:textId="77777777" w:rsidR="001E021E" w:rsidRDefault="001E021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1F9"/>
    <w:multiLevelType w:val="multilevel"/>
    <w:tmpl w:val="77FEEF46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suff w:val="space"/>
      <w:lvlText w:val="Рисунок %1.%2 – "/>
      <w:lvlJc w:val="center"/>
      <w:pPr>
        <w:ind w:left="6179" w:hanging="54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6B4A68"/>
    <w:multiLevelType w:val="multilevel"/>
    <w:tmpl w:val="13DC4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Ліістинг %1.%2 –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14D5771"/>
    <w:multiLevelType w:val="hybridMultilevel"/>
    <w:tmpl w:val="90CC5E48"/>
    <w:lvl w:ilvl="0" w:tplc="77B4C6D4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3" w15:restartNumberingAfterBreak="0">
    <w:nsid w:val="15341FBA"/>
    <w:multiLevelType w:val="multilevel"/>
    <w:tmpl w:val="404285A6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276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284" w:firstLine="430"/>
      </w:pPr>
      <w:rPr>
        <w:rFonts w:hint="default"/>
        <w:b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428" w:hanging="7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4" w15:restartNumberingAfterBreak="0">
    <w:nsid w:val="17D91553"/>
    <w:multiLevelType w:val="hybridMultilevel"/>
    <w:tmpl w:val="6DEEE260"/>
    <w:lvl w:ilvl="0" w:tplc="9E62BC30">
      <w:start w:val="1"/>
      <w:numFmt w:val="decimal"/>
      <w:lvlText w:val="%1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F00E5E"/>
    <w:multiLevelType w:val="multilevel"/>
    <w:tmpl w:val="3C8C3D62"/>
    <w:lvl w:ilvl="0">
      <w:start w:val="1"/>
      <w:numFmt w:val="decimal"/>
      <w:pStyle w:val="1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9E408F5"/>
    <w:multiLevelType w:val="multilevel"/>
    <w:tmpl w:val="A1F82D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firstLine="13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E874CC8"/>
    <w:multiLevelType w:val="hybridMultilevel"/>
    <w:tmpl w:val="AA5E59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C0639"/>
    <w:multiLevelType w:val="hybridMultilevel"/>
    <w:tmpl w:val="EA2C4B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C6175"/>
    <w:multiLevelType w:val="multilevel"/>
    <w:tmpl w:val="FAD448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CFC7137"/>
    <w:multiLevelType w:val="hybridMultilevel"/>
    <w:tmpl w:val="739A42FE"/>
    <w:lvl w:ilvl="0" w:tplc="7EFE52A8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7306A12"/>
    <w:multiLevelType w:val="multilevel"/>
    <w:tmpl w:val="0C6621B0"/>
    <w:lvl w:ilvl="0">
      <w:start w:val="1"/>
      <w:numFmt w:val="bullet"/>
      <w:pStyle w:val="a1"/>
      <w:lvlText w:val="–"/>
      <w:lvlJc w:val="left"/>
      <w:pPr>
        <w:tabs>
          <w:tab w:val="num" w:pos="2265"/>
        </w:tabs>
        <w:ind w:left="2265" w:hanging="284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1.%2 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3284" w:hanging="2204"/>
      </w:pPr>
      <w:rPr>
        <w:rFonts w:hint="default"/>
        <w:lang w:val="ru-RU"/>
      </w:rPr>
    </w:lvl>
    <w:lvl w:ilvl="3">
      <w:start w:val="1"/>
      <w:numFmt w:val="decimal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4"/>
        </w:tabs>
        <w:ind w:left="1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4"/>
        </w:tabs>
        <w:ind w:left="2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4"/>
        </w:tabs>
        <w:ind w:left="2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4"/>
        </w:tabs>
        <w:ind w:left="3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4"/>
        </w:tabs>
        <w:ind w:left="4034" w:hanging="1440"/>
      </w:pPr>
      <w:rPr>
        <w:rFonts w:hint="default"/>
      </w:rPr>
    </w:lvl>
  </w:abstractNum>
  <w:abstractNum w:abstractNumId="12" w15:restartNumberingAfterBreak="0">
    <w:nsid w:val="3A143E4D"/>
    <w:multiLevelType w:val="multilevel"/>
    <w:tmpl w:val="9A6CBB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a2"/>
      <w:suff w:val="space"/>
      <w:lvlText w:val="Ліістинг 1.%2 –"/>
      <w:lvlJc w:val="left"/>
      <w:pPr>
        <w:ind w:left="792" w:hanging="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CB94B96"/>
    <w:multiLevelType w:val="multilevel"/>
    <w:tmpl w:val="BDD63542"/>
    <w:lvl w:ilvl="0">
      <w:start w:val="1"/>
      <w:numFmt w:val="bullet"/>
      <w:pStyle w:val="a3"/>
      <w:lvlText w:val="–"/>
      <w:lvlJc w:val="left"/>
      <w:pPr>
        <w:tabs>
          <w:tab w:val="num" w:pos="2265"/>
        </w:tabs>
        <w:ind w:left="2265" w:hanging="284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1.%2 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3284" w:hanging="2204"/>
      </w:pPr>
      <w:rPr>
        <w:rFonts w:hint="default"/>
        <w:lang w:val="ru-RU"/>
      </w:rPr>
    </w:lvl>
    <w:lvl w:ilvl="3">
      <w:start w:val="1"/>
      <w:numFmt w:val="decimal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4"/>
        </w:tabs>
        <w:ind w:left="1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4"/>
        </w:tabs>
        <w:ind w:left="2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4"/>
        </w:tabs>
        <w:ind w:left="2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4"/>
        </w:tabs>
        <w:ind w:left="3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4"/>
        </w:tabs>
        <w:ind w:left="4034" w:hanging="1440"/>
      </w:pPr>
      <w:rPr>
        <w:rFonts w:hint="default"/>
      </w:rPr>
    </w:lvl>
  </w:abstractNum>
  <w:abstractNum w:abstractNumId="14" w15:restartNumberingAfterBreak="0">
    <w:nsid w:val="3DE3612A"/>
    <w:multiLevelType w:val="multilevel"/>
    <w:tmpl w:val="A85412F6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– "/>
      <w:lvlJc w:val="center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3231FB3"/>
    <w:multiLevelType w:val="hybridMultilevel"/>
    <w:tmpl w:val="5E6CE21A"/>
    <w:lvl w:ilvl="0" w:tplc="8176256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194FC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37A6CE0"/>
    <w:multiLevelType w:val="hybridMultilevel"/>
    <w:tmpl w:val="79FEAB7E"/>
    <w:lvl w:ilvl="0" w:tplc="7E54D57C">
      <w:start w:val="1"/>
      <w:numFmt w:val="decimal"/>
      <w:pStyle w:val="a4"/>
      <w:lvlText w:val="%1."/>
      <w:lvlJc w:val="left"/>
      <w:pPr>
        <w:tabs>
          <w:tab w:val="num" w:pos="360"/>
        </w:tabs>
        <w:ind w:left="57" w:hanging="57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6"/>
  </w:num>
  <w:num w:numId="5">
    <w:abstractNumId w:val="6"/>
  </w:num>
  <w:num w:numId="6">
    <w:abstractNumId w:val="3"/>
  </w:num>
  <w:num w:numId="7">
    <w:abstractNumId w:val="9"/>
  </w:num>
  <w:num w:numId="8">
    <w:abstractNumId w:val="13"/>
  </w:num>
  <w:num w:numId="9">
    <w:abstractNumId w:val="11"/>
  </w:num>
  <w:num w:numId="10">
    <w:abstractNumId w:val="3"/>
  </w:num>
  <w:num w:numId="11">
    <w:abstractNumId w:val="13"/>
  </w:num>
  <w:num w:numId="12">
    <w:abstractNumId w:val="14"/>
  </w:num>
  <w:num w:numId="13">
    <w:abstractNumId w:val="0"/>
  </w:num>
  <w:num w:numId="14">
    <w:abstractNumId w:val="0"/>
  </w:num>
  <w:num w:numId="15">
    <w:abstractNumId w:val="1"/>
  </w:num>
  <w:num w:numId="16">
    <w:abstractNumId w:val="4"/>
  </w:num>
  <w:num w:numId="17">
    <w:abstractNumId w:val="12"/>
  </w:num>
  <w:num w:numId="18">
    <w:abstractNumId w:val="2"/>
  </w:num>
  <w:num w:numId="19">
    <w:abstractNumId w:val="10"/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</w:num>
  <w:num w:numId="23">
    <w:abstractNumId w:val="17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37"/>
    <w:rsid w:val="000407F9"/>
    <w:rsid w:val="0004649A"/>
    <w:rsid w:val="00054DEF"/>
    <w:rsid w:val="000A2498"/>
    <w:rsid w:val="000B0F0F"/>
    <w:rsid w:val="000D5029"/>
    <w:rsid w:val="000E714F"/>
    <w:rsid w:val="000E77B3"/>
    <w:rsid w:val="00154AAE"/>
    <w:rsid w:val="001E021E"/>
    <w:rsid w:val="002045AB"/>
    <w:rsid w:val="002732DC"/>
    <w:rsid w:val="002D1E7A"/>
    <w:rsid w:val="00330374"/>
    <w:rsid w:val="00370459"/>
    <w:rsid w:val="003A2890"/>
    <w:rsid w:val="003B5839"/>
    <w:rsid w:val="003C16A7"/>
    <w:rsid w:val="003F6236"/>
    <w:rsid w:val="00447371"/>
    <w:rsid w:val="00486592"/>
    <w:rsid w:val="00492FA2"/>
    <w:rsid w:val="004B5F15"/>
    <w:rsid w:val="004C0605"/>
    <w:rsid w:val="004E5E2E"/>
    <w:rsid w:val="0051644B"/>
    <w:rsid w:val="00542B14"/>
    <w:rsid w:val="0059322B"/>
    <w:rsid w:val="00674E87"/>
    <w:rsid w:val="00675A4A"/>
    <w:rsid w:val="0069082E"/>
    <w:rsid w:val="006B463F"/>
    <w:rsid w:val="006D6782"/>
    <w:rsid w:val="00724737"/>
    <w:rsid w:val="00792F58"/>
    <w:rsid w:val="007C038F"/>
    <w:rsid w:val="008C306F"/>
    <w:rsid w:val="008D59C5"/>
    <w:rsid w:val="00986389"/>
    <w:rsid w:val="00A93C97"/>
    <w:rsid w:val="00A977A5"/>
    <w:rsid w:val="00AD217E"/>
    <w:rsid w:val="00BF0379"/>
    <w:rsid w:val="00CA4A38"/>
    <w:rsid w:val="00CB0C76"/>
    <w:rsid w:val="00CB3942"/>
    <w:rsid w:val="00D240B1"/>
    <w:rsid w:val="00D52353"/>
    <w:rsid w:val="00D55DD1"/>
    <w:rsid w:val="00DA362B"/>
    <w:rsid w:val="00E30923"/>
    <w:rsid w:val="00E348B5"/>
    <w:rsid w:val="00E61002"/>
    <w:rsid w:val="00E964B6"/>
    <w:rsid w:val="00EA33DE"/>
    <w:rsid w:val="00EA6AED"/>
    <w:rsid w:val="00EB0263"/>
    <w:rsid w:val="00F33498"/>
    <w:rsid w:val="00FE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E797"/>
  <w15:docId w15:val="{737ED8E2-5797-4165-89A5-4A71653E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aliases w:val="Текст звіту"/>
    <w:qFormat/>
    <w:rsid w:val="000E77B3"/>
    <w:pPr>
      <w:spacing w:after="6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Розділ"/>
    <w:next w:val="2"/>
    <w:link w:val="10"/>
    <w:uiPriority w:val="9"/>
    <w:qFormat/>
    <w:rsid w:val="00675A4A"/>
    <w:pPr>
      <w:keepNext/>
      <w:keepLines/>
      <w:pageBreakBefore/>
      <w:numPr>
        <w:numId w:val="3"/>
      </w:numPr>
      <w:spacing w:after="24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2">
    <w:name w:val="heading 2"/>
    <w:aliases w:val="Підрозділ"/>
    <w:next w:val="a5"/>
    <w:link w:val="20"/>
    <w:uiPriority w:val="9"/>
    <w:unhideWhenUsed/>
    <w:qFormat/>
    <w:rsid w:val="008D59C5"/>
    <w:pPr>
      <w:keepNext/>
      <w:keepLines/>
      <w:numPr>
        <w:ilvl w:val="1"/>
        <w:numId w:val="6"/>
      </w:numPr>
      <w:spacing w:before="360" w:after="240" w:line="240" w:lineRule="auto"/>
      <w:contextualSpacing/>
      <w:outlineLvl w:val="1"/>
    </w:pPr>
    <w:rPr>
      <w:rFonts w:ascii="Times New Roman" w:hAnsi="Times New Roman"/>
      <w:b/>
      <w:bCs/>
      <w:sz w:val="28"/>
      <w:szCs w:val="26"/>
    </w:rPr>
  </w:style>
  <w:style w:type="paragraph" w:styleId="3">
    <w:name w:val="heading 3"/>
    <w:aliases w:val="Пункт"/>
    <w:next w:val="a5"/>
    <w:link w:val="30"/>
    <w:uiPriority w:val="9"/>
    <w:unhideWhenUsed/>
    <w:qFormat/>
    <w:rsid w:val="008D59C5"/>
    <w:pPr>
      <w:keepNext/>
      <w:numPr>
        <w:ilvl w:val="2"/>
        <w:numId w:val="6"/>
      </w:numPr>
      <w:spacing w:before="360" w:after="240" w:line="240" w:lineRule="auto"/>
      <w:ind w:firstLine="431"/>
      <w:contextualSpacing/>
      <w:outlineLvl w:val="2"/>
    </w:pPr>
    <w:rPr>
      <w:rFonts w:ascii="Times New Roman" w:eastAsiaTheme="majorEastAsia" w:hAnsi="Times New Roman" w:cstheme="majorBidi"/>
      <w:sz w:val="28"/>
      <w:szCs w:val="26"/>
    </w:rPr>
  </w:style>
  <w:style w:type="paragraph" w:styleId="4">
    <w:name w:val="heading 4"/>
    <w:aliases w:val="Підпункт"/>
    <w:basedOn w:val="3"/>
    <w:next w:val="a6"/>
    <w:link w:val="40"/>
    <w:uiPriority w:val="9"/>
    <w:unhideWhenUsed/>
    <w:qFormat/>
    <w:rsid w:val="00FE5D6B"/>
    <w:pPr>
      <w:numPr>
        <w:ilvl w:val="3"/>
      </w:numPr>
      <w:spacing w:before="240" w:after="120"/>
      <w:ind w:left="1429" w:hanging="720"/>
      <w:outlineLvl w:val="3"/>
    </w:pPr>
  </w:style>
  <w:style w:type="paragraph" w:styleId="5">
    <w:name w:val="heading 5"/>
    <w:basedOn w:val="a5"/>
    <w:next w:val="a5"/>
    <w:link w:val="50"/>
    <w:uiPriority w:val="9"/>
    <w:unhideWhenUsed/>
    <w:rsid w:val="00F334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0">
    <w:name w:val="Заголовок 1 Знак"/>
    <w:aliases w:val="Розділ Знак"/>
    <w:basedOn w:val="a7"/>
    <w:link w:val="1"/>
    <w:uiPriority w:val="9"/>
    <w:rsid w:val="00675A4A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a">
    <w:name w:val="No Spacing"/>
    <w:uiPriority w:val="1"/>
    <w:rsid w:val="000D5029"/>
    <w:pPr>
      <w:spacing w:after="0" w:line="240" w:lineRule="auto"/>
      <w:ind w:firstLine="709"/>
      <w:contextualSpacing/>
      <w:jc w:val="both"/>
    </w:pPr>
    <w:rPr>
      <w:rFonts w:ascii="Times New Roman" w:hAnsi="Times New Roman"/>
      <w:b/>
      <w:caps/>
      <w:sz w:val="28"/>
    </w:rPr>
  </w:style>
  <w:style w:type="character" w:customStyle="1" w:styleId="20">
    <w:name w:val="Заголовок 2 Знак"/>
    <w:aliases w:val="Підрозділ Знак"/>
    <w:basedOn w:val="a7"/>
    <w:link w:val="2"/>
    <w:uiPriority w:val="9"/>
    <w:rsid w:val="008D59C5"/>
    <w:rPr>
      <w:rFonts w:ascii="Times New Roman" w:hAnsi="Times New Roman"/>
      <w:b/>
      <w:bCs/>
      <w:sz w:val="28"/>
      <w:szCs w:val="26"/>
    </w:rPr>
  </w:style>
  <w:style w:type="character" w:customStyle="1" w:styleId="30">
    <w:name w:val="Заголовок 3 Знак"/>
    <w:aliases w:val="Пункт Знак"/>
    <w:basedOn w:val="a7"/>
    <w:link w:val="3"/>
    <w:uiPriority w:val="9"/>
    <w:rsid w:val="008D59C5"/>
    <w:rPr>
      <w:rFonts w:ascii="Times New Roman" w:eastAsiaTheme="majorEastAsia" w:hAnsi="Times New Roman" w:cstheme="majorBidi"/>
      <w:sz w:val="28"/>
      <w:szCs w:val="26"/>
    </w:rPr>
  </w:style>
  <w:style w:type="character" w:customStyle="1" w:styleId="40">
    <w:name w:val="Заголовок 4 Знак"/>
    <w:aliases w:val="Підпункт Знак"/>
    <w:basedOn w:val="a7"/>
    <w:link w:val="4"/>
    <w:uiPriority w:val="9"/>
    <w:rsid w:val="00FE5D6B"/>
    <w:rPr>
      <w:rFonts w:ascii="Times New Roman" w:eastAsiaTheme="majorEastAsia" w:hAnsi="Times New Roman" w:cstheme="majorBidi"/>
      <w:sz w:val="28"/>
      <w:szCs w:val="26"/>
    </w:rPr>
  </w:style>
  <w:style w:type="paragraph" w:customStyle="1" w:styleId="a6">
    <w:name w:val="Стиль основного текста"/>
    <w:basedOn w:val="a5"/>
    <w:link w:val="11"/>
    <w:rsid w:val="00E348B5"/>
    <w:pPr>
      <w:widowControl w:val="0"/>
      <w:tabs>
        <w:tab w:val="left" w:pos="737"/>
      </w:tabs>
      <w:spacing w:after="0"/>
      <w:ind w:firstLine="737"/>
      <w:contextualSpacing w:val="0"/>
    </w:pPr>
    <w:rPr>
      <w:rFonts w:eastAsia="MS Mincho" w:cs="Times New Roman"/>
      <w:szCs w:val="28"/>
      <w:lang w:val="ru-RU" w:eastAsia="ru-RU"/>
    </w:rPr>
  </w:style>
  <w:style w:type="paragraph" w:customStyle="1" w:styleId="a1">
    <w:name w:val="Стиль для списка"/>
    <w:basedOn w:val="a5"/>
    <w:link w:val="ab"/>
    <w:rsid w:val="00E348B5"/>
    <w:pPr>
      <w:numPr>
        <w:numId w:val="9"/>
      </w:numPr>
      <w:spacing w:after="0"/>
      <w:contextualSpacing w:val="0"/>
    </w:pPr>
    <w:rPr>
      <w:rFonts w:eastAsia="Times New Roman" w:cs="Times New Roman"/>
      <w:szCs w:val="20"/>
      <w:lang w:val="ru-RU" w:eastAsia="ru-RU"/>
    </w:rPr>
  </w:style>
  <w:style w:type="character" w:customStyle="1" w:styleId="11">
    <w:name w:val="Стиль основного текста Знак1"/>
    <w:link w:val="a6"/>
    <w:rsid w:val="00E348B5"/>
    <w:rPr>
      <w:rFonts w:ascii="Times New Roman" w:eastAsia="MS Mincho" w:hAnsi="Times New Roman" w:cs="Times New Roman"/>
      <w:sz w:val="28"/>
      <w:szCs w:val="28"/>
      <w:lang w:val="ru-RU" w:eastAsia="ru-RU"/>
    </w:rPr>
  </w:style>
  <w:style w:type="character" w:customStyle="1" w:styleId="hps">
    <w:name w:val="hps"/>
    <w:basedOn w:val="a7"/>
    <w:rsid w:val="00E348B5"/>
  </w:style>
  <w:style w:type="character" w:customStyle="1" w:styleId="shorttext">
    <w:name w:val="short_text"/>
    <w:basedOn w:val="a7"/>
    <w:rsid w:val="00E348B5"/>
  </w:style>
  <w:style w:type="paragraph" w:customStyle="1" w:styleId="a3">
    <w:name w:val="Перелік"/>
    <w:link w:val="ac"/>
    <w:qFormat/>
    <w:rsid w:val="00054DEF"/>
    <w:pPr>
      <w:numPr>
        <w:numId w:val="8"/>
      </w:numPr>
      <w:tabs>
        <w:tab w:val="clear" w:pos="2265"/>
        <w:tab w:val="num" w:pos="993"/>
      </w:tabs>
      <w:spacing w:before="60" w:after="120" w:line="240" w:lineRule="auto"/>
      <w:ind w:left="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header"/>
    <w:basedOn w:val="a5"/>
    <w:link w:val="ae"/>
    <w:uiPriority w:val="99"/>
    <w:unhideWhenUsed/>
    <w:rsid w:val="00BF0379"/>
    <w:pPr>
      <w:tabs>
        <w:tab w:val="center" w:pos="4677"/>
        <w:tab w:val="right" w:pos="9355"/>
      </w:tabs>
      <w:spacing w:after="0"/>
    </w:pPr>
  </w:style>
  <w:style w:type="character" w:customStyle="1" w:styleId="ab">
    <w:name w:val="Стиль для списка Знак"/>
    <w:basedOn w:val="a7"/>
    <w:link w:val="a1"/>
    <w:rsid w:val="00E348B5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c">
    <w:name w:val="Перелік Знак"/>
    <w:basedOn w:val="ab"/>
    <w:link w:val="a3"/>
    <w:rsid w:val="00054DEF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e">
    <w:name w:val="Верхний колонтитул Знак"/>
    <w:basedOn w:val="a7"/>
    <w:link w:val="ad"/>
    <w:uiPriority w:val="99"/>
    <w:rsid w:val="00BF0379"/>
    <w:rPr>
      <w:rFonts w:ascii="Times New Roman" w:hAnsi="Times New Roman"/>
      <w:sz w:val="28"/>
    </w:rPr>
  </w:style>
  <w:style w:type="paragraph" w:styleId="af">
    <w:name w:val="footer"/>
    <w:basedOn w:val="a5"/>
    <w:link w:val="af0"/>
    <w:uiPriority w:val="99"/>
    <w:unhideWhenUsed/>
    <w:rsid w:val="00BF0379"/>
    <w:pPr>
      <w:tabs>
        <w:tab w:val="center" w:pos="4677"/>
        <w:tab w:val="right" w:pos="9355"/>
      </w:tabs>
      <w:spacing w:after="0"/>
    </w:pPr>
  </w:style>
  <w:style w:type="character" w:customStyle="1" w:styleId="af0">
    <w:name w:val="Нижний колонтитул Знак"/>
    <w:basedOn w:val="a7"/>
    <w:link w:val="af"/>
    <w:uiPriority w:val="99"/>
    <w:rsid w:val="00BF0379"/>
    <w:rPr>
      <w:rFonts w:ascii="Times New Roman" w:hAnsi="Times New Roman"/>
      <w:sz w:val="28"/>
    </w:rPr>
  </w:style>
  <w:style w:type="paragraph" w:styleId="HTML">
    <w:name w:val="HTML Preformatted"/>
    <w:basedOn w:val="a5"/>
    <w:link w:val="HTML0"/>
    <w:uiPriority w:val="99"/>
    <w:semiHidden/>
    <w:unhideWhenUsed/>
    <w:rsid w:val="00BF0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7"/>
    <w:link w:val="HTML"/>
    <w:uiPriority w:val="99"/>
    <w:semiHidden/>
    <w:rsid w:val="00BF0379"/>
    <w:rPr>
      <w:rFonts w:ascii="Courier New" w:eastAsia="Times New Roman" w:hAnsi="Courier New" w:cs="Courier New"/>
      <w:sz w:val="20"/>
      <w:szCs w:val="20"/>
    </w:rPr>
  </w:style>
  <w:style w:type="paragraph" w:customStyle="1" w:styleId="af1">
    <w:name w:val="Код"/>
    <w:link w:val="af2"/>
    <w:qFormat/>
    <w:rsid w:val="00CB39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60" w:after="120" w:line="240" w:lineRule="auto"/>
      <w:ind w:firstLine="709"/>
      <w:contextualSpacing/>
    </w:pPr>
    <w:rPr>
      <w:rFonts w:ascii="Courier New" w:eastAsia="Times New Roman" w:hAnsi="Courier New" w:cs="Courier New"/>
      <w:noProof/>
      <w:sz w:val="24"/>
      <w:szCs w:val="20"/>
    </w:rPr>
  </w:style>
  <w:style w:type="character" w:customStyle="1" w:styleId="af2">
    <w:name w:val="Код Знак"/>
    <w:basedOn w:val="a7"/>
    <w:link w:val="af1"/>
    <w:rsid w:val="00CB3942"/>
    <w:rPr>
      <w:rFonts w:ascii="Courier New" w:eastAsia="Times New Roman" w:hAnsi="Courier New" w:cs="Courier New"/>
      <w:noProof/>
      <w:sz w:val="24"/>
      <w:szCs w:val="20"/>
    </w:rPr>
  </w:style>
  <w:style w:type="paragraph" w:styleId="af3">
    <w:name w:val="Balloon Text"/>
    <w:basedOn w:val="a5"/>
    <w:link w:val="af4"/>
    <w:uiPriority w:val="99"/>
    <w:semiHidden/>
    <w:unhideWhenUsed/>
    <w:rsid w:val="004C0605"/>
    <w:pPr>
      <w:spacing w:after="0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7"/>
    <w:link w:val="af3"/>
    <w:uiPriority w:val="99"/>
    <w:semiHidden/>
    <w:rsid w:val="004C0605"/>
    <w:rPr>
      <w:rFonts w:ascii="Tahoma" w:hAnsi="Tahoma" w:cs="Tahoma"/>
      <w:sz w:val="16"/>
      <w:szCs w:val="16"/>
    </w:rPr>
  </w:style>
  <w:style w:type="paragraph" w:customStyle="1" w:styleId="af5">
    <w:name w:val="Рисунок"/>
    <w:next w:val="a"/>
    <w:link w:val="af6"/>
    <w:qFormat/>
    <w:rsid w:val="00E61002"/>
    <w:pPr>
      <w:spacing w:before="240" w:after="120" w:line="240" w:lineRule="auto"/>
      <w:jc w:val="center"/>
    </w:pPr>
    <w:rPr>
      <w:rFonts w:ascii="Times New Roman" w:hAnsi="Times New Roman"/>
      <w:noProof/>
      <w:sz w:val="28"/>
    </w:rPr>
  </w:style>
  <w:style w:type="paragraph" w:customStyle="1" w:styleId="a">
    <w:name w:val="Підпис під рисунком"/>
    <w:next w:val="a6"/>
    <w:link w:val="af7"/>
    <w:qFormat/>
    <w:rsid w:val="00D55DD1"/>
    <w:pPr>
      <w:numPr>
        <w:ilvl w:val="1"/>
        <w:numId w:val="13"/>
      </w:numPr>
      <w:spacing w:after="240" w:line="240" w:lineRule="auto"/>
      <w:jc w:val="center"/>
      <w:outlineLvl w:val="1"/>
    </w:pPr>
    <w:rPr>
      <w:rFonts w:ascii="Times New Roman" w:hAnsi="Times New Roman"/>
      <w:noProof/>
      <w:sz w:val="28"/>
    </w:rPr>
  </w:style>
  <w:style w:type="character" w:customStyle="1" w:styleId="af6">
    <w:name w:val="Рисунок Знак"/>
    <w:basedOn w:val="a7"/>
    <w:link w:val="af5"/>
    <w:rsid w:val="00E61002"/>
    <w:rPr>
      <w:rFonts w:ascii="Times New Roman" w:hAnsi="Times New Roman"/>
      <w:noProof/>
      <w:sz w:val="28"/>
    </w:rPr>
  </w:style>
  <w:style w:type="paragraph" w:styleId="af8">
    <w:name w:val="List Paragraph"/>
    <w:basedOn w:val="a5"/>
    <w:link w:val="af9"/>
    <w:uiPriority w:val="34"/>
    <w:rsid w:val="00CB0C76"/>
    <w:pPr>
      <w:ind w:left="720"/>
    </w:pPr>
  </w:style>
  <w:style w:type="character" w:customStyle="1" w:styleId="af7">
    <w:name w:val="Підпис під рисунком Знак"/>
    <w:basedOn w:val="af6"/>
    <w:link w:val="a"/>
    <w:rsid w:val="00D55DD1"/>
    <w:rPr>
      <w:rFonts w:ascii="Times New Roman" w:hAnsi="Times New Roman"/>
      <w:noProof/>
      <w:sz w:val="28"/>
    </w:rPr>
  </w:style>
  <w:style w:type="paragraph" w:customStyle="1" w:styleId="a2">
    <w:name w:val="Лістинга заголовок"/>
    <w:next w:val="af1"/>
    <w:link w:val="afa"/>
    <w:qFormat/>
    <w:rsid w:val="00FE5D6B"/>
    <w:pPr>
      <w:numPr>
        <w:ilvl w:val="1"/>
        <w:numId w:val="17"/>
      </w:numPr>
      <w:spacing w:before="120" w:after="60" w:line="240" w:lineRule="auto"/>
      <w:outlineLvl w:val="1"/>
    </w:pPr>
    <w:rPr>
      <w:rFonts w:ascii="Times New Roman" w:hAnsi="Times New Roman"/>
      <w:sz w:val="28"/>
    </w:rPr>
  </w:style>
  <w:style w:type="character" w:customStyle="1" w:styleId="af9">
    <w:name w:val="Абзац списка Знак"/>
    <w:basedOn w:val="a7"/>
    <w:link w:val="af8"/>
    <w:uiPriority w:val="34"/>
    <w:rsid w:val="00CB0C76"/>
    <w:rPr>
      <w:rFonts w:ascii="Times New Roman" w:hAnsi="Times New Roman"/>
      <w:sz w:val="28"/>
    </w:rPr>
  </w:style>
  <w:style w:type="character" w:customStyle="1" w:styleId="afa">
    <w:name w:val="Лістинга заголовок Знак"/>
    <w:basedOn w:val="af9"/>
    <w:link w:val="a2"/>
    <w:rsid w:val="00FE5D6B"/>
    <w:rPr>
      <w:rFonts w:ascii="Times New Roman" w:hAnsi="Times New Roman"/>
      <w:sz w:val="28"/>
    </w:rPr>
  </w:style>
  <w:style w:type="paragraph" w:customStyle="1" w:styleId="a0">
    <w:name w:val="Нумерований перелік"/>
    <w:link w:val="afb"/>
    <w:qFormat/>
    <w:rsid w:val="006D6782"/>
    <w:pPr>
      <w:numPr>
        <w:numId w:val="19"/>
      </w:numPr>
      <w:tabs>
        <w:tab w:val="left" w:pos="737"/>
      </w:tabs>
      <w:spacing w:before="120" w:after="120" w:line="240" w:lineRule="auto"/>
      <w:contextualSpacing/>
    </w:pPr>
    <w:rPr>
      <w:rFonts w:ascii="Times New Roman" w:eastAsia="MS Mincho" w:hAnsi="Times New Roman" w:cs="Times New Roman"/>
      <w:sz w:val="28"/>
      <w:szCs w:val="28"/>
      <w:lang w:eastAsia="ru-RU"/>
    </w:rPr>
  </w:style>
  <w:style w:type="character" w:customStyle="1" w:styleId="50">
    <w:name w:val="Заголовок 5 Знак"/>
    <w:basedOn w:val="a7"/>
    <w:link w:val="5"/>
    <w:uiPriority w:val="9"/>
    <w:rsid w:val="00F33498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afb">
    <w:name w:val="Нумерований перелік Знак"/>
    <w:basedOn w:val="11"/>
    <w:link w:val="a0"/>
    <w:rsid w:val="006D6782"/>
    <w:rPr>
      <w:rFonts w:ascii="Times New Roman" w:eastAsia="MS Mincho" w:hAnsi="Times New Roman" w:cs="Times New Roman"/>
      <w:sz w:val="28"/>
      <w:szCs w:val="28"/>
      <w:lang w:val="ru-RU" w:eastAsia="ru-RU"/>
    </w:rPr>
  </w:style>
  <w:style w:type="paragraph" w:customStyle="1" w:styleId="12">
    <w:name w:val="Заголовок1"/>
    <w:basedOn w:val="a0"/>
    <w:link w:val="afc"/>
    <w:qFormat/>
    <w:rsid w:val="0059322B"/>
    <w:pPr>
      <w:numPr>
        <w:numId w:val="0"/>
      </w:numPr>
      <w:spacing w:before="360" w:after="240"/>
      <w:jc w:val="center"/>
    </w:pPr>
    <w:rPr>
      <w:b/>
      <w:caps/>
    </w:rPr>
  </w:style>
  <w:style w:type="paragraph" w:styleId="41">
    <w:name w:val="List 4"/>
    <w:basedOn w:val="a5"/>
    <w:link w:val="42"/>
    <w:rsid w:val="00792F58"/>
    <w:pPr>
      <w:spacing w:after="0"/>
      <w:ind w:left="1132" w:hanging="283"/>
    </w:pPr>
    <w:rPr>
      <w:rFonts w:eastAsia="Times New Roman" w:cs="Times New Roman"/>
      <w:szCs w:val="20"/>
      <w:lang w:val="ru-RU" w:eastAsia="ru-RU"/>
    </w:rPr>
  </w:style>
  <w:style w:type="character" w:customStyle="1" w:styleId="afc">
    <w:name w:val="Заголовок Знак"/>
    <w:basedOn w:val="afb"/>
    <w:link w:val="12"/>
    <w:rsid w:val="0059322B"/>
    <w:rPr>
      <w:rFonts w:ascii="Times New Roman" w:eastAsia="MS Mincho" w:hAnsi="Times New Roman" w:cs="Times New Roman"/>
      <w:b/>
      <w:caps/>
      <w:sz w:val="28"/>
      <w:szCs w:val="28"/>
      <w:lang w:val="ru-RU" w:eastAsia="ru-RU"/>
    </w:rPr>
  </w:style>
  <w:style w:type="paragraph" w:customStyle="1" w:styleId="a4">
    <w:name w:val="Джерела посилання"/>
    <w:basedOn w:val="41"/>
    <w:link w:val="afd"/>
    <w:qFormat/>
    <w:rsid w:val="00792F58"/>
    <w:pPr>
      <w:numPr>
        <w:numId w:val="23"/>
      </w:numPr>
    </w:pPr>
    <w:rPr>
      <w:lang w:val="uk-UA"/>
    </w:rPr>
  </w:style>
  <w:style w:type="character" w:customStyle="1" w:styleId="42">
    <w:name w:val="Список 4 Знак"/>
    <w:basedOn w:val="a7"/>
    <w:link w:val="41"/>
    <w:rsid w:val="00792F5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fd">
    <w:name w:val="Джерела посилання Знак"/>
    <w:basedOn w:val="42"/>
    <w:link w:val="a4"/>
    <w:rsid w:val="00792F5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afe">
    <w:name w:val="СтильПодрисуночной подписи"/>
    <w:rsid w:val="00724737"/>
    <w:pPr>
      <w:spacing w:before="120" w:after="360" w:line="240" w:lineRule="auto"/>
      <w:ind w:left="1134" w:right="1134"/>
      <w:jc w:val="center"/>
    </w:pPr>
    <w:rPr>
      <w:rFonts w:ascii="Times New Roman" w:eastAsia="MS Mincho" w:hAnsi="Times New Roman" w:cs="Arial"/>
      <w:sz w:val="28"/>
      <w:szCs w:val="28"/>
      <w:lang w:val="ru-RU" w:eastAsia="ru-RU"/>
    </w:rPr>
  </w:style>
  <w:style w:type="paragraph" w:styleId="aff">
    <w:name w:val="Normal (Web)"/>
    <w:basedOn w:val="a5"/>
    <w:uiPriority w:val="99"/>
    <w:semiHidden/>
    <w:unhideWhenUsed/>
    <w:rsid w:val="00EA6AED"/>
    <w:pPr>
      <w:spacing w:before="100" w:beforeAutospacing="1" w:after="100" w:afterAutospacing="1"/>
      <w:ind w:firstLine="0"/>
      <w:contextualSpacing w:val="0"/>
      <w:jc w:val="left"/>
    </w:pPr>
    <w:rPr>
      <w:rFonts w:eastAsia="Times New Roman" w:cs="Times New Roman"/>
      <w:sz w:val="24"/>
      <w:szCs w:val="24"/>
      <w:lang w:val="en-US" w:eastAsia="en-US"/>
    </w:rPr>
  </w:style>
  <w:style w:type="character" w:styleId="aff0">
    <w:name w:val="Hyperlink"/>
    <w:basedOn w:val="a7"/>
    <w:uiPriority w:val="99"/>
    <w:unhideWhenUsed/>
    <w:rsid w:val="000407F9"/>
    <w:rPr>
      <w:color w:val="0000FF" w:themeColor="hyperlink"/>
      <w:u w:val="single"/>
    </w:rPr>
  </w:style>
  <w:style w:type="character" w:styleId="aff1">
    <w:name w:val="Unresolved Mention"/>
    <w:basedOn w:val="a7"/>
    <w:uiPriority w:val="99"/>
    <w:semiHidden/>
    <w:unhideWhenUsed/>
    <w:rsid w:val="000407F9"/>
    <w:rPr>
      <w:color w:val="605E5C"/>
      <w:shd w:val="clear" w:color="auto" w:fill="E1DFDD"/>
    </w:rPr>
  </w:style>
  <w:style w:type="paragraph" w:customStyle="1" w:styleId="aff2">
    <w:name w:val="Стиль Внутри таблицы по центру"/>
    <w:basedOn w:val="a5"/>
    <w:rsid w:val="000407F9"/>
    <w:pPr>
      <w:widowControl w:val="0"/>
      <w:tabs>
        <w:tab w:val="left" w:pos="737"/>
      </w:tabs>
      <w:spacing w:after="0"/>
      <w:ind w:firstLine="0"/>
      <w:contextualSpacing w:val="0"/>
      <w:jc w:val="center"/>
    </w:pPr>
    <w:rPr>
      <w:rFonts w:eastAsia="Times New Roman" w:cs="Times New Roman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YelizavetaZenenko/OOP-lab/tree/main/LAB2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YelizavetaZenenko/OOP-lab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a\Downloads\Telegram%20Desktop\&#1064;&#1072;&#1073;&#1083;&#1086;&#1085;%20&#1079;&#1074;&#1110;&#1090;&#1091;%20&#1079;%20&#1083;&#1072;&#1073;&#1086;&#1088;&#1072;&#1090;&#1086;&#1088;&#1085;&#1086;&#1111;(1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звіту з лабораторної(1).dotx</Template>
  <TotalTime>2</TotalTime>
  <Pages>9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</dc:creator>
  <cp:lastModifiedBy>Зененко Єлізавета Олександрівна</cp:lastModifiedBy>
  <cp:revision>3</cp:revision>
  <dcterms:created xsi:type="dcterms:W3CDTF">2023-10-23T08:34:00Z</dcterms:created>
  <dcterms:modified xsi:type="dcterms:W3CDTF">2023-10-23T10:52:00Z</dcterms:modified>
</cp:coreProperties>
</file>